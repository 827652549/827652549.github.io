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6368C" w14:textId="0E4F05DD" w:rsidR="009E7424" w:rsidRPr="00501D80" w:rsidRDefault="003B5486" w:rsidP="00746DFB"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0BA24" wp14:editId="2A8E3BE9">
                <wp:simplePos x="0" y="0"/>
                <wp:positionH relativeFrom="column">
                  <wp:posOffset>136769</wp:posOffset>
                </wp:positionH>
                <wp:positionV relativeFrom="paragraph">
                  <wp:posOffset>-191477</wp:posOffset>
                </wp:positionV>
                <wp:extent cx="976923" cy="1250462"/>
                <wp:effectExtent l="0" t="0" r="13970" b="69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923" cy="1250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C2006" w14:textId="5B6986AD" w:rsidR="003B5486" w:rsidRDefault="003B54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2B694E" wp14:editId="40B0DF55">
                                  <wp:extent cx="781200" cy="781200"/>
                                  <wp:effectExtent l="0" t="0" r="6350" b="635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qrcode_for_gh_726a7311cf09_258 (2)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1200" cy="78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微信关注“菜鸟</w:t>
                            </w:r>
                            <w:r>
                              <w:rPr>
                                <w:rFonts w:hint="eastAsia"/>
                              </w:rPr>
                              <w:t>offer</w:t>
                            </w:r>
                            <w:r>
                              <w:rPr>
                                <w:rFonts w:hint="eastAsi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0BA24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0.75pt;margin-top:-15.1pt;width:76.9pt;height:9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" fillcolor="white [3201]" strokeweight=".5pt">
                <v:textbox>
                  <w:txbxContent>
                    <w:p w14:paraId="62DC2006" w14:textId="5B6986AD" w:rsidR="003B5486" w:rsidRDefault="003B5486">
                      <w:r>
                        <w:rPr>
                          <w:noProof/>
                        </w:rPr>
                        <w:drawing>
                          <wp:inline distT="0" distB="0" distL="0" distR="0" wp14:anchorId="3E2B694E" wp14:editId="40B0DF55">
                            <wp:extent cx="781200" cy="781200"/>
                            <wp:effectExtent l="0" t="0" r="6350" b="6350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qrcode_for_gh_726a7311cf09_258 (2)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1200" cy="78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微信关注“菜鸟</w:t>
                      </w:r>
                      <w:r>
                        <w:rPr>
                          <w:rFonts w:hint="eastAsia"/>
                        </w:rPr>
                        <w:t>offer</w:t>
                      </w:r>
                      <w:r>
                        <w:rPr>
                          <w:rFonts w:hint="eastAsia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A21785">
        <w:rPr>
          <w:noProof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1F124414" wp14:editId="15247761">
            <wp:simplePos x="0" y="0"/>
            <wp:positionH relativeFrom="column">
              <wp:posOffset>5497634</wp:posOffset>
            </wp:positionH>
            <wp:positionV relativeFrom="paragraph">
              <wp:posOffset>27327</wp:posOffset>
            </wp:positionV>
            <wp:extent cx="847341" cy="1117910"/>
            <wp:effectExtent l="0" t="0" r="381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A15FBA7998876DF9287208CFFDC4B8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341" cy="111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DFB" w:rsidRPr="00501D80">
        <w:rPr>
          <w:rFonts w:ascii="宋体" w:hAnsi="宋体"/>
          <w:b/>
          <w:color w:val="000000"/>
          <w:sz w:val="36"/>
          <w:szCs w:val="36"/>
        </w:rPr>
        <w:t>苏一恒</w:t>
      </w:r>
      <w:r w:rsidR="00501D80">
        <w:rPr>
          <w:rFonts w:ascii="宋体" w:hAnsi="宋体" w:hint="eastAsia"/>
          <w:b/>
          <w:color w:val="000000"/>
          <w:sz w:val="36"/>
          <w:szCs w:val="36"/>
        </w:rPr>
        <w:t>(Junking</w:t>
      </w:r>
      <w:r w:rsidR="00501D80">
        <w:rPr>
          <w:rFonts w:ascii="宋体" w:hAnsi="宋体"/>
          <w:b/>
          <w:color w:val="000000"/>
          <w:sz w:val="36"/>
          <w:szCs w:val="36"/>
        </w:rPr>
        <w:t>)</w:t>
      </w:r>
    </w:p>
    <w:p w14:paraId="10DDCC8F" w14:textId="4B2E9E74" w:rsidR="004C2269" w:rsidRDefault="0044794E" w:rsidP="004C2269">
      <w:pPr>
        <w:jc w:val="center"/>
        <w:rPr>
          <w:sz w:val="22"/>
          <w:szCs w:val="22"/>
        </w:rPr>
      </w:pPr>
      <w:hyperlink r:id="rId10" w:tooltip="点击拨打电话" w:history="1">
        <w:r w:rsidR="00A21785">
          <w:rPr>
            <w:rStyle w:val="a3"/>
            <w:sz w:val="22"/>
            <w:szCs w:val="22"/>
          </w:rPr>
          <w:t>183-XXXX-XXXX</w:t>
        </w:r>
      </w:hyperlink>
      <w:r w:rsidR="00746DFB" w:rsidRPr="006153AD">
        <w:rPr>
          <w:sz w:val="22"/>
          <w:szCs w:val="22"/>
        </w:rPr>
        <w:t xml:space="preserve"> | </w:t>
      </w:r>
      <w:hyperlink r:id="rId11" w:tooltip="点击发送邮件" w:history="1">
        <w:r w:rsidR="00A21785">
          <w:rPr>
            <w:rStyle w:val="a3"/>
            <w:sz w:val="22"/>
            <w:szCs w:val="22"/>
          </w:rPr>
          <w:t>XXXXX@163.com</w:t>
        </w:r>
      </w:hyperlink>
      <w:r w:rsidR="00746DFB" w:rsidRPr="006153AD">
        <w:rPr>
          <w:sz w:val="22"/>
          <w:szCs w:val="22"/>
        </w:rPr>
        <w:t xml:space="preserve"> | </w:t>
      </w:r>
      <w:r w:rsidR="00746DFB" w:rsidRPr="006153AD">
        <w:rPr>
          <w:sz w:val="22"/>
          <w:szCs w:val="22"/>
        </w:rPr>
        <w:t>郑州轻工业大学</w:t>
      </w:r>
    </w:p>
    <w:p w14:paraId="6B3581E5" w14:textId="6D490A26" w:rsidR="00746DFB" w:rsidRPr="004C2269" w:rsidRDefault="0044794E" w:rsidP="004C2269">
      <w:pPr>
        <w:jc w:val="center"/>
        <w:rPr>
          <w:sz w:val="22"/>
          <w:szCs w:val="22"/>
        </w:rPr>
      </w:pPr>
      <w:hyperlink r:id="rId12" w:history="1">
        <w:r w:rsidR="004C2269" w:rsidRPr="004C2269">
          <w:rPr>
            <w:rStyle w:val="a3"/>
          </w:rPr>
          <w:t xml:space="preserve">Github </w:t>
        </w:r>
      </w:hyperlink>
      <w:r w:rsidR="004C2269" w:rsidRPr="004C2269">
        <w:t xml:space="preserve">| </w:t>
      </w:r>
      <w:hyperlink r:id="rId13" w:history="1">
        <w:r w:rsidR="004C2269" w:rsidRPr="004C2269">
          <w:rPr>
            <w:rStyle w:val="a3"/>
          </w:rPr>
          <w:t xml:space="preserve">Blog </w:t>
        </w:r>
      </w:hyperlink>
      <w:r w:rsidR="004C2269" w:rsidRPr="004C2269">
        <w:t xml:space="preserve">| </w:t>
      </w:r>
      <w:hyperlink r:id="rId14" w:history="1">
        <w:r w:rsidR="004C2269" w:rsidRPr="004C2269">
          <w:rPr>
            <w:rStyle w:val="a3"/>
          </w:rPr>
          <w:t>CanvasStudy</w:t>
        </w:r>
      </w:hyperlink>
      <w:r w:rsidR="00746DFB" w:rsidRPr="004C2269">
        <w:rPr>
          <w:rStyle w:val="a3"/>
        </w:rPr>
        <w:br/>
      </w:r>
      <w:r w:rsidR="00746DFB" w:rsidRPr="006153AD">
        <w:rPr>
          <w:sz w:val="22"/>
          <w:szCs w:val="22"/>
        </w:rPr>
        <w:t xml:space="preserve">2021 </w:t>
      </w:r>
      <w:r w:rsidR="00746DFB" w:rsidRPr="006153AD">
        <w:rPr>
          <w:sz w:val="22"/>
          <w:szCs w:val="22"/>
        </w:rPr>
        <w:t>本科毕业</w:t>
      </w:r>
      <w:r w:rsidR="00746DFB" w:rsidRPr="006153AD">
        <w:rPr>
          <w:sz w:val="22"/>
          <w:szCs w:val="22"/>
        </w:rPr>
        <w:t xml:space="preserve"> </w:t>
      </w:r>
      <w:r w:rsidR="00746DFB" w:rsidRPr="006153AD">
        <w:rPr>
          <w:sz w:val="22"/>
          <w:szCs w:val="22"/>
        </w:rPr>
        <w:t>软件工程</w:t>
      </w:r>
      <w:r w:rsidR="00746DFB" w:rsidRPr="006153AD">
        <w:rPr>
          <w:sz w:val="22"/>
          <w:szCs w:val="22"/>
        </w:rPr>
        <w:t xml:space="preserve"> | </w:t>
      </w:r>
      <w:r w:rsidR="00746DFB" w:rsidRPr="006153AD">
        <w:rPr>
          <w:sz w:val="22"/>
          <w:szCs w:val="22"/>
        </w:rPr>
        <w:t>求职意向</w:t>
      </w:r>
      <w:r w:rsidR="00746DFB" w:rsidRPr="006153AD">
        <w:rPr>
          <w:sz w:val="22"/>
          <w:szCs w:val="22"/>
        </w:rPr>
        <w:t>:</w:t>
      </w:r>
      <w:r w:rsidR="00746DFB" w:rsidRPr="00207D2E">
        <w:rPr>
          <w:b/>
          <w:bCs/>
          <w:sz w:val="22"/>
          <w:szCs w:val="22"/>
        </w:rPr>
        <w:t>前端实习生</w:t>
      </w:r>
    </w:p>
    <w:p w14:paraId="7EC50E9F" w14:textId="2494F97B" w:rsidR="009E7424" w:rsidRPr="006153AD" w:rsidRDefault="00953124" w:rsidP="0053269B">
      <w:pPr>
        <w:pBdr>
          <w:bottom w:val="single" w:sz="6" w:space="1" w:color="auto"/>
        </w:pBdr>
        <w:tabs>
          <w:tab w:val="left" w:pos="8505"/>
        </w:tabs>
        <w:ind w:firstLineChars="200" w:firstLine="440"/>
        <w:jc w:val="left"/>
        <w:rPr>
          <w:b/>
          <w:color w:val="000000"/>
          <w:sz w:val="28"/>
          <w:szCs w:val="28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B2BD18D" wp14:editId="11B9205F">
            <wp:simplePos x="0" y="0"/>
            <wp:positionH relativeFrom="column">
              <wp:posOffset>-17780</wp:posOffset>
            </wp:positionH>
            <wp:positionV relativeFrom="paragraph">
              <wp:posOffset>68961</wp:posOffset>
            </wp:positionV>
            <wp:extent cx="259080" cy="25908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专业知识技能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4B3" w:rsidRPr="006153AD">
        <w:rPr>
          <w:b/>
          <w:color w:val="000000"/>
          <w:sz w:val="28"/>
          <w:szCs w:val="28"/>
        </w:rPr>
        <w:t>专业技能</w:t>
      </w:r>
      <w:r w:rsidR="000C2965">
        <w:rPr>
          <w:rFonts w:hint="eastAsia"/>
          <w:b/>
          <w:color w:val="000000"/>
          <w:sz w:val="28"/>
          <w:szCs w:val="28"/>
        </w:rPr>
        <w:t>（更</w:t>
      </w:r>
      <w:r w:rsidR="00820E88">
        <w:rPr>
          <w:rFonts w:hint="eastAsia"/>
          <w:b/>
          <w:color w:val="000000"/>
          <w:sz w:val="28"/>
          <w:szCs w:val="28"/>
        </w:rPr>
        <w:t>热衷</w:t>
      </w:r>
      <w:r w:rsidR="000C2965">
        <w:rPr>
          <w:rFonts w:hint="eastAsia"/>
          <w:b/>
          <w:color w:val="000000"/>
          <w:sz w:val="28"/>
          <w:szCs w:val="28"/>
        </w:rPr>
        <w:t>于</w:t>
      </w:r>
      <w:r w:rsidR="00505BF2">
        <w:rPr>
          <w:rFonts w:hint="eastAsia"/>
          <w:b/>
          <w:color w:val="000000"/>
          <w:sz w:val="28"/>
          <w:szCs w:val="28"/>
        </w:rPr>
        <w:t>View</w:t>
      </w:r>
      <w:r w:rsidR="00505BF2">
        <w:rPr>
          <w:rFonts w:hint="eastAsia"/>
          <w:b/>
          <w:color w:val="000000"/>
          <w:sz w:val="28"/>
          <w:szCs w:val="28"/>
        </w:rPr>
        <w:t>层面的</w:t>
      </w:r>
      <w:r w:rsidR="00496BF8">
        <w:rPr>
          <w:rFonts w:hint="eastAsia"/>
          <w:b/>
          <w:color w:val="000000"/>
          <w:sz w:val="28"/>
          <w:szCs w:val="28"/>
        </w:rPr>
        <w:t>创造</w:t>
      </w:r>
      <w:r w:rsidR="000C2965">
        <w:rPr>
          <w:rFonts w:hint="eastAsia"/>
          <w:b/>
          <w:color w:val="000000"/>
          <w:sz w:val="28"/>
          <w:szCs w:val="28"/>
        </w:rPr>
        <w:t>）</w:t>
      </w:r>
      <w:r w:rsidR="007330BB" w:rsidRPr="006153AD">
        <w:rPr>
          <w:b/>
          <w:color w:val="000000"/>
          <w:sz w:val="28"/>
          <w:szCs w:val="28"/>
        </w:rPr>
        <w:tab/>
      </w:r>
    </w:p>
    <w:p w14:paraId="68CEE145" w14:textId="2988789C" w:rsidR="009E7424" w:rsidRPr="006153AD" w:rsidRDefault="00F74932">
      <w:pPr>
        <w:rPr>
          <w:b/>
          <w:sz w:val="24"/>
        </w:rPr>
      </w:pPr>
      <w:r>
        <w:rPr>
          <w:rFonts w:hint="eastAsia"/>
          <w:b/>
          <w:sz w:val="24"/>
        </w:rPr>
        <w:t>基础</w:t>
      </w:r>
    </w:p>
    <w:p w14:paraId="63A5097A" w14:textId="2473999B" w:rsidR="001C057B" w:rsidRPr="006153AD" w:rsidRDefault="008B176E" w:rsidP="001C057B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熟悉</w:t>
      </w:r>
      <w:r w:rsidR="001C057B" w:rsidRPr="006153AD">
        <w:rPr>
          <w:szCs w:val="21"/>
        </w:rPr>
        <w:t>HTML5</w:t>
      </w:r>
      <w:r w:rsidR="001C057B" w:rsidRPr="006153AD">
        <w:rPr>
          <w:szCs w:val="21"/>
        </w:rPr>
        <w:t>新特性</w:t>
      </w:r>
      <w:r w:rsidR="001C057B" w:rsidRPr="006153AD">
        <w:rPr>
          <w:b/>
          <w:bCs/>
          <w:szCs w:val="21"/>
        </w:rPr>
        <w:t>Canvas</w:t>
      </w:r>
      <w:r w:rsidR="00A12FC9">
        <w:rPr>
          <w:rFonts w:hint="eastAsia"/>
          <w:szCs w:val="21"/>
        </w:rPr>
        <w:t>，</w:t>
      </w:r>
      <w:r w:rsidR="00F5181A" w:rsidRPr="006153AD">
        <w:rPr>
          <w:szCs w:val="21"/>
        </w:rPr>
        <w:t>能</w:t>
      </w:r>
      <w:r w:rsidR="001C057B" w:rsidRPr="006153AD">
        <w:rPr>
          <w:szCs w:val="21"/>
        </w:rPr>
        <w:t>使用</w:t>
      </w:r>
      <w:r w:rsidR="001C057B" w:rsidRPr="006153AD">
        <w:rPr>
          <w:szCs w:val="21"/>
        </w:rPr>
        <w:t>canvas</w:t>
      </w:r>
      <w:r w:rsidR="001C057B" w:rsidRPr="006153AD">
        <w:rPr>
          <w:szCs w:val="21"/>
        </w:rPr>
        <w:t>绘制</w:t>
      </w:r>
      <w:r w:rsidR="00A80498">
        <w:rPr>
          <w:rFonts w:hint="eastAsia"/>
          <w:szCs w:val="21"/>
        </w:rPr>
        <w:t>形状</w:t>
      </w:r>
      <w:r w:rsidR="00F5181A" w:rsidRPr="006153AD">
        <w:rPr>
          <w:rFonts w:hint="eastAsia"/>
          <w:szCs w:val="21"/>
        </w:rPr>
        <w:t>和</w:t>
      </w:r>
      <w:r w:rsidR="00F5181A" w:rsidRPr="006153AD">
        <w:rPr>
          <w:szCs w:val="21"/>
        </w:rPr>
        <w:t>文本</w:t>
      </w:r>
      <w:r w:rsidR="001C057B" w:rsidRPr="006153AD">
        <w:rPr>
          <w:szCs w:val="21"/>
        </w:rPr>
        <w:t>、触发事件、实现动画效果</w:t>
      </w:r>
      <w:r w:rsidR="003B2F05">
        <w:rPr>
          <w:rFonts w:hint="eastAsia"/>
          <w:szCs w:val="21"/>
        </w:rPr>
        <w:t>，</w:t>
      </w:r>
      <w:r w:rsidR="008E36D2">
        <w:rPr>
          <w:rFonts w:hint="eastAsia"/>
          <w:szCs w:val="21"/>
        </w:rPr>
        <w:t>熟悉</w:t>
      </w:r>
      <w:r w:rsidR="001C057B" w:rsidRPr="006153AD">
        <w:rPr>
          <w:szCs w:val="21"/>
        </w:rPr>
        <w:t>canvas</w:t>
      </w:r>
      <w:r w:rsidR="001C057B" w:rsidRPr="006153AD">
        <w:rPr>
          <w:szCs w:val="21"/>
        </w:rPr>
        <w:t>的浏览器渲染原理</w:t>
      </w:r>
      <w:r w:rsidR="003B2F05">
        <w:rPr>
          <w:rFonts w:hint="eastAsia"/>
          <w:szCs w:val="21"/>
        </w:rPr>
        <w:t>。</w:t>
      </w:r>
      <w:r w:rsidR="00395D6F">
        <w:rPr>
          <w:rFonts w:hint="eastAsia"/>
          <w:szCs w:val="21"/>
        </w:rPr>
        <w:t>根据对</w:t>
      </w:r>
      <w:r w:rsidR="00395D6F">
        <w:rPr>
          <w:rFonts w:hint="eastAsia"/>
          <w:szCs w:val="21"/>
        </w:rPr>
        <w:t>Canvas</w:t>
      </w:r>
      <w:r w:rsidR="00395D6F">
        <w:rPr>
          <w:rFonts w:hint="eastAsia"/>
          <w:szCs w:val="21"/>
        </w:rPr>
        <w:t>的总结</w:t>
      </w:r>
      <w:r w:rsidR="000912EF">
        <w:rPr>
          <w:rFonts w:hint="eastAsia"/>
          <w:szCs w:val="21"/>
        </w:rPr>
        <w:t>和学习，创建</w:t>
      </w:r>
      <w:proofErr w:type="spellStart"/>
      <w:r w:rsidR="00B329E1">
        <w:rPr>
          <w:rFonts w:hint="eastAsia"/>
          <w:szCs w:val="21"/>
        </w:rPr>
        <w:t>Canvas</w:t>
      </w:r>
      <w:r w:rsidR="004C2269">
        <w:rPr>
          <w:rFonts w:hint="eastAsia"/>
          <w:szCs w:val="21"/>
        </w:rPr>
        <w:t>Study</w:t>
      </w:r>
      <w:proofErr w:type="spellEnd"/>
      <w:r w:rsidR="00B329E1">
        <w:rPr>
          <w:rFonts w:hint="eastAsia"/>
        </w:rPr>
        <w:t>学习教程</w:t>
      </w:r>
      <w:r w:rsidR="004C2269">
        <w:rPr>
          <w:rFonts w:hint="eastAsia"/>
        </w:rPr>
        <w:t>项目</w:t>
      </w:r>
      <w:r w:rsidR="00B329E1">
        <w:rPr>
          <w:rFonts w:hint="eastAsia"/>
        </w:rPr>
        <w:t>，供读者学习。</w:t>
      </w:r>
    </w:p>
    <w:p w14:paraId="4D697F5C" w14:textId="714CB67C" w:rsidR="00F5181A" w:rsidRPr="006153AD" w:rsidRDefault="00F5181A" w:rsidP="001C057B">
      <w:pPr>
        <w:ind w:firstLineChars="100" w:firstLine="210"/>
        <w:rPr>
          <w:szCs w:val="21"/>
        </w:rPr>
      </w:pPr>
      <w:r w:rsidRPr="006153AD">
        <w:rPr>
          <w:szCs w:val="21"/>
        </w:rPr>
        <w:t>熟悉</w:t>
      </w:r>
      <w:r w:rsidRPr="006153AD">
        <w:rPr>
          <w:szCs w:val="21"/>
        </w:rPr>
        <w:t>HTML5</w:t>
      </w:r>
      <w:r w:rsidR="00DE17EC" w:rsidRPr="006153AD">
        <w:rPr>
          <w:szCs w:val="21"/>
        </w:rPr>
        <w:t>常用标签</w:t>
      </w:r>
      <w:r w:rsidR="000C2D3E">
        <w:rPr>
          <w:rFonts w:hint="eastAsia"/>
          <w:szCs w:val="21"/>
        </w:rPr>
        <w:t>，</w:t>
      </w:r>
      <w:r w:rsidR="00520059">
        <w:rPr>
          <w:rFonts w:hint="eastAsia"/>
          <w:szCs w:val="21"/>
        </w:rPr>
        <w:t>了解前端开发规范和</w:t>
      </w:r>
      <w:r w:rsidR="00520059">
        <w:rPr>
          <w:rFonts w:hint="eastAsia"/>
          <w:szCs w:val="21"/>
        </w:rPr>
        <w:t>W</w:t>
      </w:r>
      <w:r w:rsidR="00520059">
        <w:rPr>
          <w:szCs w:val="21"/>
        </w:rPr>
        <w:t>3</w:t>
      </w:r>
      <w:r w:rsidR="00520059">
        <w:rPr>
          <w:rFonts w:hint="eastAsia"/>
          <w:szCs w:val="21"/>
        </w:rPr>
        <w:t>C</w:t>
      </w:r>
      <w:r w:rsidR="00520059">
        <w:rPr>
          <w:rFonts w:hint="eastAsia"/>
          <w:szCs w:val="21"/>
        </w:rPr>
        <w:t>标准。</w:t>
      </w:r>
    </w:p>
    <w:p w14:paraId="562E6BC0" w14:textId="1456FCE9" w:rsidR="001A576C" w:rsidRDefault="001A576C" w:rsidP="00746DFB">
      <w:pPr>
        <w:ind w:firstLineChars="100" w:firstLine="210"/>
        <w:rPr>
          <w:szCs w:val="21"/>
        </w:rPr>
      </w:pPr>
      <w:r w:rsidRPr="006153AD">
        <w:rPr>
          <w:szCs w:val="21"/>
        </w:rPr>
        <w:t>熟悉</w:t>
      </w:r>
      <w:r w:rsidRPr="006153AD">
        <w:rPr>
          <w:szCs w:val="21"/>
        </w:rPr>
        <w:t>CSS</w:t>
      </w:r>
      <w:r w:rsidR="00250019">
        <w:rPr>
          <w:szCs w:val="21"/>
        </w:rPr>
        <w:t>(3)</w:t>
      </w:r>
      <w:r w:rsidRPr="006153AD">
        <w:rPr>
          <w:szCs w:val="21"/>
        </w:rPr>
        <w:t>中常</w:t>
      </w:r>
      <w:r w:rsidR="001C057B" w:rsidRPr="006153AD">
        <w:rPr>
          <w:szCs w:val="21"/>
        </w:rPr>
        <w:t>用</w:t>
      </w:r>
      <w:r w:rsidRPr="006153AD">
        <w:rPr>
          <w:szCs w:val="21"/>
        </w:rPr>
        <w:t>语法</w:t>
      </w:r>
      <w:r w:rsidR="000A06CC" w:rsidRPr="006153AD">
        <w:rPr>
          <w:szCs w:val="21"/>
        </w:rPr>
        <w:t>、</w:t>
      </w:r>
      <w:r w:rsidR="00F5181A" w:rsidRPr="006153AD">
        <w:rPr>
          <w:szCs w:val="21"/>
        </w:rPr>
        <w:t>选择器的使用</w:t>
      </w:r>
      <w:r w:rsidR="00C10033">
        <w:rPr>
          <w:rFonts w:hint="eastAsia"/>
          <w:szCs w:val="21"/>
        </w:rPr>
        <w:t>，</w:t>
      </w:r>
      <w:r w:rsidR="00520059" w:rsidRPr="006153AD">
        <w:rPr>
          <w:szCs w:val="21"/>
        </w:rPr>
        <w:t>熟悉</w:t>
      </w:r>
      <w:r w:rsidR="00182BAD">
        <w:rPr>
          <w:rFonts w:hint="eastAsia"/>
          <w:szCs w:val="21"/>
        </w:rPr>
        <w:t>Flex</w:t>
      </w:r>
      <w:r w:rsidR="00520059" w:rsidRPr="006153AD">
        <w:rPr>
          <w:szCs w:val="21"/>
        </w:rPr>
        <w:t>布局</w:t>
      </w:r>
      <w:r w:rsidR="00520059">
        <w:rPr>
          <w:rFonts w:hint="eastAsia"/>
          <w:szCs w:val="21"/>
        </w:rPr>
        <w:t>。</w:t>
      </w:r>
      <w:r w:rsidR="00C10033">
        <w:rPr>
          <w:rFonts w:hint="eastAsia"/>
          <w:szCs w:val="21"/>
        </w:rPr>
        <w:t>常用</w:t>
      </w:r>
      <w:r w:rsidR="001C057B" w:rsidRPr="006153AD">
        <w:rPr>
          <w:szCs w:val="21"/>
        </w:rPr>
        <w:t>DIV+CSS</w:t>
      </w:r>
      <w:r w:rsidR="000A06CC" w:rsidRPr="006153AD">
        <w:rPr>
          <w:szCs w:val="21"/>
        </w:rPr>
        <w:t>实现基础组件样式</w:t>
      </w:r>
      <w:r w:rsidR="00CD54FB">
        <w:rPr>
          <w:rFonts w:hint="eastAsia"/>
          <w:szCs w:val="21"/>
        </w:rPr>
        <w:t>。</w:t>
      </w:r>
    </w:p>
    <w:p w14:paraId="6328EFB7" w14:textId="40700D35" w:rsidR="00903DB5" w:rsidRDefault="00903DB5" w:rsidP="00903DB5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熟悉</w:t>
      </w:r>
      <w:proofErr w:type="spellStart"/>
      <w:r>
        <w:rPr>
          <w:rFonts w:hint="eastAsia"/>
          <w:szCs w:val="21"/>
        </w:rPr>
        <w:t>Javascript</w:t>
      </w:r>
      <w:proofErr w:type="spellEnd"/>
      <w:r>
        <w:rPr>
          <w:rFonts w:hint="eastAsia"/>
          <w:szCs w:val="21"/>
        </w:rPr>
        <w:t>、</w:t>
      </w:r>
      <w:r w:rsidR="00F74C7F">
        <w:rPr>
          <w:rFonts w:hint="eastAsia"/>
          <w:szCs w:val="21"/>
        </w:rPr>
        <w:t>常用</w:t>
      </w:r>
      <w:r w:rsidR="00F5181A" w:rsidRPr="006153AD">
        <w:rPr>
          <w:szCs w:val="21"/>
        </w:rPr>
        <w:t>DOM</w:t>
      </w:r>
      <w:r w:rsidR="00F5181A" w:rsidRPr="006153AD">
        <w:rPr>
          <w:szCs w:val="21"/>
        </w:rPr>
        <w:t>操作</w:t>
      </w:r>
      <w:r w:rsidR="00C47DA7">
        <w:rPr>
          <w:rFonts w:hint="eastAsia"/>
          <w:szCs w:val="21"/>
        </w:rPr>
        <w:t>、理解</w:t>
      </w:r>
      <w:r w:rsidR="00AA5E28">
        <w:rPr>
          <w:rFonts w:hint="eastAsia"/>
          <w:szCs w:val="21"/>
        </w:rPr>
        <w:t>JS</w:t>
      </w:r>
      <w:r w:rsidR="00F5181A" w:rsidRPr="006153AD">
        <w:rPr>
          <w:szCs w:val="21"/>
        </w:rPr>
        <w:t>闭包原理、原型链的继承机制</w:t>
      </w:r>
      <w:r w:rsidR="006535C9">
        <w:rPr>
          <w:rFonts w:hint="eastAsia"/>
          <w:szCs w:val="21"/>
        </w:rPr>
        <w:t>、</w:t>
      </w:r>
      <w:r w:rsidR="006535C9" w:rsidRPr="006535C9">
        <w:rPr>
          <w:rFonts w:hint="eastAsia"/>
          <w:szCs w:val="21"/>
        </w:rPr>
        <w:t>有基于</w:t>
      </w:r>
      <w:r w:rsidR="006535C9" w:rsidRPr="006535C9">
        <w:rPr>
          <w:rFonts w:hint="eastAsia"/>
          <w:szCs w:val="21"/>
        </w:rPr>
        <w:t>Ajax</w:t>
      </w:r>
      <w:r w:rsidR="006535C9" w:rsidRPr="006535C9">
        <w:rPr>
          <w:rFonts w:hint="eastAsia"/>
          <w:szCs w:val="21"/>
        </w:rPr>
        <w:t>应用的开发经验</w:t>
      </w:r>
      <w:r w:rsidR="00CD54FB">
        <w:rPr>
          <w:rFonts w:hint="eastAsia"/>
          <w:szCs w:val="21"/>
        </w:rPr>
        <w:t>。</w:t>
      </w:r>
    </w:p>
    <w:p w14:paraId="234C1F0A" w14:textId="615306E2" w:rsidR="003B3982" w:rsidRDefault="003B3982" w:rsidP="00903DB5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>chrome</w:t>
      </w:r>
      <w:r>
        <w:rPr>
          <w:rFonts w:hint="eastAsia"/>
          <w:szCs w:val="21"/>
        </w:rPr>
        <w:t>的开发者工具调试，定位常见的开发问题。</w:t>
      </w:r>
    </w:p>
    <w:p w14:paraId="7E1A9044" w14:textId="747F43A9" w:rsidR="00182BAD" w:rsidRDefault="00182BAD" w:rsidP="00182BAD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熟悉常见的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性能优化和</w:t>
      </w:r>
      <w:r>
        <w:rPr>
          <w:rFonts w:hint="eastAsia"/>
          <w:szCs w:val="21"/>
        </w:rPr>
        <w:t>SEO</w:t>
      </w:r>
      <w:r>
        <w:rPr>
          <w:rFonts w:hint="eastAsia"/>
          <w:szCs w:val="21"/>
        </w:rPr>
        <w:t>。</w:t>
      </w:r>
    </w:p>
    <w:p w14:paraId="440D200A" w14:textId="218AD417" w:rsidR="007078F3" w:rsidRDefault="007078F3" w:rsidP="00903DB5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了解</w:t>
      </w:r>
      <w:r w:rsidR="00520059">
        <w:rPr>
          <w:rFonts w:hint="eastAsia"/>
          <w:szCs w:val="21"/>
        </w:rPr>
        <w:t>正则表达式、</w:t>
      </w:r>
      <w:r>
        <w:rPr>
          <w:rFonts w:hint="eastAsia"/>
          <w:szCs w:val="21"/>
        </w:rPr>
        <w:t>响应式开发</w:t>
      </w:r>
      <w:r w:rsidR="00520059">
        <w:rPr>
          <w:rFonts w:hint="eastAsia"/>
          <w:szCs w:val="21"/>
        </w:rPr>
        <w:t>、</w:t>
      </w:r>
      <w:r>
        <w:rPr>
          <w:rFonts w:hint="eastAsia"/>
          <w:szCs w:val="21"/>
        </w:rPr>
        <w:t>json</w:t>
      </w:r>
      <w:r w:rsidR="00520059">
        <w:rPr>
          <w:rFonts w:hint="eastAsia"/>
          <w:szCs w:val="21"/>
        </w:rPr>
        <w:t>和</w:t>
      </w:r>
      <w:r w:rsidR="00520059">
        <w:rPr>
          <w:rFonts w:hint="eastAsia"/>
          <w:szCs w:val="21"/>
        </w:rPr>
        <w:t>xml</w:t>
      </w:r>
      <w:r>
        <w:rPr>
          <w:rFonts w:hint="eastAsia"/>
          <w:szCs w:val="21"/>
        </w:rPr>
        <w:t>数据描述格式</w:t>
      </w:r>
      <w:r w:rsidR="003B3982">
        <w:rPr>
          <w:rFonts w:hint="eastAsia"/>
          <w:szCs w:val="21"/>
        </w:rPr>
        <w:t>、</w:t>
      </w:r>
      <w:proofErr w:type="spellStart"/>
      <w:r w:rsidR="003B3982">
        <w:rPr>
          <w:rFonts w:hint="eastAsia"/>
          <w:szCs w:val="21"/>
        </w:rPr>
        <w:t>npm</w:t>
      </w:r>
      <w:proofErr w:type="spellEnd"/>
      <w:r w:rsidR="003B3982">
        <w:rPr>
          <w:rFonts w:hint="eastAsia"/>
          <w:szCs w:val="21"/>
        </w:rPr>
        <w:t>、</w:t>
      </w:r>
      <w:r w:rsidR="003B3982">
        <w:rPr>
          <w:rFonts w:hint="eastAsia"/>
          <w:szCs w:val="21"/>
        </w:rPr>
        <w:t>Git</w:t>
      </w:r>
      <w:r w:rsidR="00520059">
        <w:rPr>
          <w:rFonts w:hint="eastAsia"/>
          <w:szCs w:val="21"/>
        </w:rPr>
        <w:t>。</w:t>
      </w:r>
    </w:p>
    <w:p w14:paraId="6B22A876" w14:textId="2595183B" w:rsidR="00D54DA6" w:rsidRPr="00D54DA6" w:rsidRDefault="00D54DA6" w:rsidP="00D54DA6">
      <w:pPr>
        <w:ind w:firstLineChars="100" w:firstLine="210"/>
        <w:rPr>
          <w:szCs w:val="21"/>
        </w:rPr>
      </w:pPr>
      <w:r w:rsidRPr="006153AD">
        <w:rPr>
          <w:szCs w:val="21"/>
        </w:rPr>
        <w:t>了解</w:t>
      </w:r>
      <w:r w:rsidRPr="006153AD">
        <w:rPr>
          <w:szCs w:val="21"/>
        </w:rPr>
        <w:t>HTTP/HTTPS</w:t>
      </w:r>
      <w:r w:rsidRPr="006153AD">
        <w:rPr>
          <w:szCs w:val="21"/>
        </w:rPr>
        <w:t>协议</w:t>
      </w:r>
      <w:r>
        <w:rPr>
          <w:rFonts w:hint="eastAsia"/>
          <w:szCs w:val="21"/>
        </w:rPr>
        <w:t>、</w:t>
      </w:r>
      <w:r w:rsidR="00466C27">
        <w:rPr>
          <w:rFonts w:hint="eastAsia"/>
          <w:szCs w:val="21"/>
        </w:rPr>
        <w:t>HPPT</w:t>
      </w:r>
      <w:r w:rsidR="00CF56D9">
        <w:rPr>
          <w:rFonts w:hint="eastAsia"/>
          <w:szCs w:val="21"/>
        </w:rPr>
        <w:t>S</w:t>
      </w:r>
      <w:r w:rsidR="00A731B4">
        <w:rPr>
          <w:rFonts w:hint="eastAsia"/>
          <w:szCs w:val="21"/>
        </w:rPr>
        <w:t>密钥</w:t>
      </w:r>
      <w:r w:rsidR="007830C1">
        <w:rPr>
          <w:rFonts w:hint="eastAsia"/>
          <w:szCs w:val="21"/>
        </w:rPr>
        <w:t>加密流程</w:t>
      </w:r>
      <w:r w:rsidR="007078F3">
        <w:rPr>
          <w:rFonts w:hint="eastAsia"/>
          <w:szCs w:val="21"/>
        </w:rPr>
        <w:t>、常见的网络攻击方法</w:t>
      </w:r>
      <w:r w:rsidR="003B3982">
        <w:rPr>
          <w:rFonts w:hint="eastAsia"/>
          <w:szCs w:val="21"/>
        </w:rPr>
        <w:t>、</w:t>
      </w:r>
      <w:r w:rsidR="003B3982">
        <w:rPr>
          <w:rFonts w:hint="eastAsia"/>
          <w:szCs w:val="21"/>
        </w:rPr>
        <w:t>DNS</w:t>
      </w:r>
      <w:r w:rsidR="003B3982">
        <w:rPr>
          <w:rFonts w:hint="eastAsia"/>
          <w:szCs w:val="21"/>
        </w:rPr>
        <w:t>和</w:t>
      </w:r>
      <w:r w:rsidR="003B3982">
        <w:rPr>
          <w:rFonts w:hint="eastAsia"/>
          <w:szCs w:val="21"/>
        </w:rPr>
        <w:t>CDN</w:t>
      </w:r>
      <w:r w:rsidR="003B3982">
        <w:rPr>
          <w:rFonts w:hint="eastAsia"/>
          <w:szCs w:val="21"/>
        </w:rPr>
        <w:t>的作用</w:t>
      </w:r>
      <w:r>
        <w:rPr>
          <w:rFonts w:hint="eastAsia"/>
          <w:szCs w:val="21"/>
        </w:rPr>
        <w:t>。</w:t>
      </w:r>
    </w:p>
    <w:p w14:paraId="6E6ADD23" w14:textId="6C7B8197" w:rsidR="000F02E8" w:rsidRPr="00DB2022" w:rsidRDefault="000F02E8" w:rsidP="000F02E8">
      <w:pPr>
        <w:ind w:firstLineChars="100" w:firstLine="210"/>
        <w:jc w:val="left"/>
        <w:rPr>
          <w:color w:val="000000"/>
          <w:szCs w:val="21"/>
        </w:rPr>
      </w:pPr>
      <w:r w:rsidRPr="006153AD">
        <w:rPr>
          <w:color w:val="000000"/>
          <w:szCs w:val="21"/>
        </w:rPr>
        <w:t>了解常用</w:t>
      </w:r>
      <w:r w:rsidR="00A45AF6">
        <w:rPr>
          <w:rFonts w:hint="eastAsia"/>
          <w:color w:val="000000"/>
          <w:szCs w:val="21"/>
        </w:rPr>
        <w:t>算法、</w:t>
      </w:r>
      <w:r w:rsidRPr="006153AD">
        <w:rPr>
          <w:color w:val="000000"/>
          <w:szCs w:val="21"/>
        </w:rPr>
        <w:t>数据结构</w:t>
      </w:r>
      <w:r w:rsidRPr="006153AD">
        <w:rPr>
          <w:color w:val="000000"/>
          <w:szCs w:val="21"/>
        </w:rPr>
        <w:t>(</w:t>
      </w:r>
      <w:r w:rsidR="00EE7C7F">
        <w:rPr>
          <w:rFonts w:hint="eastAsia"/>
          <w:color w:val="000000"/>
          <w:szCs w:val="21"/>
        </w:rPr>
        <w:t>顺序表、</w:t>
      </w:r>
      <w:r w:rsidR="00AB3D65">
        <w:rPr>
          <w:rFonts w:hint="eastAsia"/>
          <w:color w:val="000000"/>
          <w:szCs w:val="21"/>
        </w:rPr>
        <w:t>链表、栈、队列</w:t>
      </w:r>
      <w:r w:rsidRPr="006153AD">
        <w:rPr>
          <w:color w:val="000000"/>
          <w:szCs w:val="21"/>
        </w:rPr>
        <w:t>)</w:t>
      </w:r>
      <w:r w:rsidR="00C30500">
        <w:rPr>
          <w:rFonts w:hint="eastAsia"/>
          <w:color w:val="000000"/>
          <w:szCs w:val="21"/>
        </w:rPr>
        <w:t>。</w:t>
      </w:r>
    </w:p>
    <w:p w14:paraId="1DD62DFC" w14:textId="194EA604" w:rsidR="004A758D" w:rsidRPr="006153AD" w:rsidRDefault="004A758D" w:rsidP="004A758D">
      <w:pPr>
        <w:rPr>
          <w:b/>
          <w:sz w:val="24"/>
        </w:rPr>
      </w:pPr>
      <w:r w:rsidRPr="006153AD">
        <w:rPr>
          <w:b/>
          <w:sz w:val="24"/>
        </w:rPr>
        <w:t>框架</w:t>
      </w:r>
    </w:p>
    <w:p w14:paraId="11DD23FB" w14:textId="28D2295D" w:rsidR="00EB4A81" w:rsidRPr="00EB4A81" w:rsidRDefault="00A83254" w:rsidP="00EB4A81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熟悉</w:t>
      </w:r>
      <w:r w:rsidR="004A758D" w:rsidRPr="006153AD">
        <w:rPr>
          <w:szCs w:val="21"/>
        </w:rPr>
        <w:t>React</w:t>
      </w:r>
      <w:r w:rsidR="004A758D" w:rsidRPr="006153AD">
        <w:rPr>
          <w:szCs w:val="21"/>
        </w:rPr>
        <w:t>编程</w:t>
      </w:r>
      <w:r w:rsidR="00494F94">
        <w:rPr>
          <w:rFonts w:hint="eastAsia"/>
          <w:szCs w:val="21"/>
        </w:rPr>
        <w:t>，</w:t>
      </w:r>
      <w:r w:rsidR="00FB0C41" w:rsidRPr="006153AD">
        <w:rPr>
          <w:szCs w:val="21"/>
        </w:rPr>
        <w:t>理解</w:t>
      </w:r>
      <w:r w:rsidR="00FB0C41" w:rsidRPr="006153AD">
        <w:rPr>
          <w:szCs w:val="21"/>
        </w:rPr>
        <w:t>JSX</w:t>
      </w:r>
      <w:r w:rsidR="00FB0C41" w:rsidRPr="006153AD">
        <w:rPr>
          <w:szCs w:val="21"/>
        </w:rPr>
        <w:t>、单向数据流、虚拟</w:t>
      </w:r>
      <w:r w:rsidR="00FB0C41" w:rsidRPr="006153AD">
        <w:rPr>
          <w:szCs w:val="21"/>
        </w:rPr>
        <w:t>DOM</w:t>
      </w:r>
      <w:r w:rsidR="00FB0C41" w:rsidRPr="006153AD">
        <w:rPr>
          <w:szCs w:val="21"/>
        </w:rPr>
        <w:t>、组件生命周期</w:t>
      </w:r>
      <w:r w:rsidR="00BC6A9E">
        <w:rPr>
          <w:rFonts w:hint="eastAsia"/>
          <w:szCs w:val="21"/>
        </w:rPr>
        <w:t>等</w:t>
      </w:r>
      <w:r w:rsidR="00EB4A81">
        <w:rPr>
          <w:rFonts w:hint="eastAsia"/>
          <w:szCs w:val="21"/>
        </w:rPr>
        <w:t>，并有</w:t>
      </w:r>
      <w:r w:rsidR="00EB4A81">
        <w:rPr>
          <w:rFonts w:hint="eastAsia"/>
          <w:szCs w:val="21"/>
        </w:rPr>
        <w:t>Redux</w:t>
      </w:r>
      <w:r w:rsidR="00EB4A81">
        <w:rPr>
          <w:rFonts w:hint="eastAsia"/>
          <w:szCs w:val="21"/>
        </w:rPr>
        <w:t>、</w:t>
      </w:r>
      <w:proofErr w:type="spellStart"/>
      <w:r w:rsidR="00EB4A81">
        <w:rPr>
          <w:rFonts w:hint="eastAsia"/>
          <w:szCs w:val="21"/>
        </w:rPr>
        <w:t>Axios</w:t>
      </w:r>
      <w:proofErr w:type="spellEnd"/>
      <w:r w:rsidR="00EB4A81">
        <w:rPr>
          <w:rFonts w:hint="eastAsia"/>
          <w:szCs w:val="21"/>
        </w:rPr>
        <w:t>的项目经验</w:t>
      </w:r>
      <w:r w:rsidR="0043649F">
        <w:rPr>
          <w:rFonts w:hint="eastAsia"/>
          <w:szCs w:val="21"/>
        </w:rPr>
        <w:t>。</w:t>
      </w:r>
    </w:p>
    <w:p w14:paraId="1D323C88" w14:textId="7480E1DE" w:rsidR="00FB0C41" w:rsidRPr="006153AD" w:rsidRDefault="00A8325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熟悉</w:t>
      </w:r>
      <w:r w:rsidR="00FB0C41" w:rsidRPr="006153AD">
        <w:rPr>
          <w:szCs w:val="21"/>
        </w:rPr>
        <w:t>Ant Design</w:t>
      </w:r>
      <w:r w:rsidR="00485FD2">
        <w:rPr>
          <w:rFonts w:hint="eastAsia"/>
          <w:szCs w:val="21"/>
        </w:rPr>
        <w:t>的</w:t>
      </w:r>
      <w:r w:rsidR="00485FD2">
        <w:rPr>
          <w:rFonts w:hint="eastAsia"/>
          <w:szCs w:val="21"/>
        </w:rPr>
        <w:t>UI</w:t>
      </w:r>
      <w:r w:rsidR="00485FD2">
        <w:rPr>
          <w:rFonts w:hint="eastAsia"/>
          <w:szCs w:val="21"/>
        </w:rPr>
        <w:t>组件库</w:t>
      </w:r>
      <w:r w:rsidR="00FB0C41" w:rsidRPr="006153AD">
        <w:rPr>
          <w:szCs w:val="21"/>
        </w:rPr>
        <w:t>并有</w:t>
      </w:r>
      <w:r w:rsidR="003A714A">
        <w:rPr>
          <w:rFonts w:hint="eastAsia"/>
          <w:szCs w:val="21"/>
        </w:rPr>
        <w:t>相关</w:t>
      </w:r>
      <w:r w:rsidR="00CD15DB">
        <w:rPr>
          <w:rFonts w:hint="eastAsia"/>
          <w:szCs w:val="21"/>
        </w:rPr>
        <w:t>项目</w:t>
      </w:r>
      <w:r w:rsidR="00FB0C41" w:rsidRPr="006153AD">
        <w:rPr>
          <w:szCs w:val="21"/>
        </w:rPr>
        <w:t>经验</w:t>
      </w:r>
      <w:r w:rsidR="003A714A">
        <w:rPr>
          <w:rFonts w:hint="eastAsia"/>
          <w:szCs w:val="21"/>
        </w:rPr>
        <w:t>。</w:t>
      </w:r>
    </w:p>
    <w:p w14:paraId="4B1AFE6F" w14:textId="48F8ADE7" w:rsidR="0074759F" w:rsidRDefault="0074759F" w:rsidP="0074759F">
      <w:pPr>
        <w:rPr>
          <w:b/>
          <w:sz w:val="24"/>
        </w:rPr>
      </w:pPr>
      <w:r w:rsidRPr="0074759F">
        <w:rPr>
          <w:rFonts w:hint="eastAsia"/>
          <w:b/>
          <w:sz w:val="24"/>
        </w:rPr>
        <w:t>后端</w:t>
      </w:r>
    </w:p>
    <w:p w14:paraId="64CF4790" w14:textId="2501C254" w:rsidR="0074759F" w:rsidRDefault="0074759F" w:rsidP="0074759F">
      <w:pPr>
        <w:ind w:firstLineChars="100" w:firstLine="210"/>
        <w:rPr>
          <w:szCs w:val="21"/>
        </w:rPr>
      </w:pPr>
      <w:r w:rsidRPr="006153AD">
        <w:rPr>
          <w:szCs w:val="21"/>
        </w:rPr>
        <w:t>熟悉</w:t>
      </w:r>
      <w:r w:rsidRPr="006153AD">
        <w:rPr>
          <w:szCs w:val="21"/>
        </w:rPr>
        <w:t>Java</w:t>
      </w:r>
      <w:r w:rsidRPr="006153AD">
        <w:rPr>
          <w:szCs w:val="21"/>
        </w:rPr>
        <w:t>的面向对象编程、有</w:t>
      </w:r>
      <w:r w:rsidRPr="006153AD">
        <w:rPr>
          <w:szCs w:val="21"/>
        </w:rPr>
        <w:t>Swing</w:t>
      </w:r>
      <w:r w:rsidRPr="006153AD">
        <w:rPr>
          <w:szCs w:val="21"/>
        </w:rPr>
        <w:t>和</w:t>
      </w:r>
      <w:r w:rsidRPr="006153AD">
        <w:rPr>
          <w:szCs w:val="21"/>
        </w:rPr>
        <w:t>JavaFX</w:t>
      </w:r>
      <w:r>
        <w:rPr>
          <w:rFonts w:hint="eastAsia"/>
          <w:szCs w:val="21"/>
        </w:rPr>
        <w:t>桌面端图形界面</w:t>
      </w:r>
      <w:r w:rsidRPr="006153AD">
        <w:rPr>
          <w:szCs w:val="21"/>
        </w:rPr>
        <w:t>开发经验</w:t>
      </w:r>
      <w:r w:rsidR="00903DB5">
        <w:rPr>
          <w:rFonts w:hint="eastAsia"/>
          <w:szCs w:val="21"/>
        </w:rPr>
        <w:t>、网络编程开发经验</w:t>
      </w:r>
      <w:r>
        <w:rPr>
          <w:rFonts w:hint="eastAsia"/>
          <w:szCs w:val="21"/>
        </w:rPr>
        <w:t>。</w:t>
      </w:r>
    </w:p>
    <w:p w14:paraId="4F88D78C" w14:textId="2FF5CE0B" w:rsidR="003B3982" w:rsidRPr="008D71F3" w:rsidRDefault="003B3982" w:rsidP="008D71F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熟悉</w:t>
      </w:r>
      <w:r w:rsidRPr="006153AD">
        <w:rPr>
          <w:szCs w:val="21"/>
        </w:rPr>
        <w:t>Restful</w:t>
      </w:r>
      <w:r w:rsidRPr="006153AD">
        <w:rPr>
          <w:szCs w:val="21"/>
        </w:rPr>
        <w:t>接口编程</w:t>
      </w:r>
      <w:r>
        <w:rPr>
          <w:rFonts w:hint="eastAsia"/>
          <w:szCs w:val="21"/>
        </w:rPr>
        <w:t>，具有使用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与</w:t>
      </w:r>
      <w:r w:rsidRPr="006153AD">
        <w:rPr>
          <w:szCs w:val="21"/>
        </w:rPr>
        <w:t>后端数据交换的经验</w:t>
      </w:r>
      <w:r w:rsidR="008D71F3">
        <w:rPr>
          <w:rFonts w:hint="eastAsia"/>
          <w:szCs w:val="21"/>
        </w:rPr>
        <w:t>，了解</w:t>
      </w:r>
      <w:bookmarkStart w:id="0" w:name="OLE_LINK1"/>
      <w:bookmarkStart w:id="1" w:name="OLE_LINK2"/>
      <w:r w:rsidR="008D71F3" w:rsidRPr="008D71F3">
        <w:rPr>
          <w:szCs w:val="21"/>
        </w:rPr>
        <w:t>swagger</w:t>
      </w:r>
      <w:bookmarkEnd w:id="0"/>
      <w:bookmarkEnd w:id="1"/>
      <w:r w:rsidR="008D71F3" w:rsidRPr="008D71F3">
        <w:rPr>
          <w:rFonts w:hint="eastAsia"/>
          <w:szCs w:val="21"/>
        </w:rPr>
        <w:t>的使用</w:t>
      </w:r>
      <w:r>
        <w:rPr>
          <w:rFonts w:hint="eastAsia"/>
          <w:szCs w:val="21"/>
        </w:rPr>
        <w:t>。</w:t>
      </w:r>
    </w:p>
    <w:p w14:paraId="704B53AC" w14:textId="4F9E6D69" w:rsidR="008D71F3" w:rsidRPr="003B3982" w:rsidRDefault="008D71F3" w:rsidP="003B398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了解</w:t>
      </w:r>
      <w:r>
        <w:rPr>
          <w:rFonts w:hint="eastAsia"/>
          <w:szCs w:val="21"/>
        </w:rPr>
        <w:t>Tomcat</w:t>
      </w:r>
      <w:r>
        <w:rPr>
          <w:rFonts w:hint="eastAsia"/>
          <w:szCs w:val="21"/>
        </w:rPr>
        <w:t>的使用，并有在阿里云服务器</w:t>
      </w:r>
      <w:r>
        <w:rPr>
          <w:rFonts w:hint="eastAsia"/>
          <w:szCs w:val="21"/>
        </w:rPr>
        <w:t>ECS</w:t>
      </w:r>
      <w:r>
        <w:rPr>
          <w:rFonts w:hint="eastAsia"/>
          <w:szCs w:val="21"/>
        </w:rPr>
        <w:t>上部署项目的经验</w:t>
      </w:r>
      <w:r w:rsidR="008F29EF">
        <w:rPr>
          <w:rFonts w:hint="eastAsia"/>
          <w:szCs w:val="21"/>
        </w:rPr>
        <w:t>。</w:t>
      </w:r>
    </w:p>
    <w:p w14:paraId="07346511" w14:textId="21D91757" w:rsidR="0074759F" w:rsidRDefault="0074759F" w:rsidP="0074759F">
      <w:pPr>
        <w:ind w:firstLineChars="100" w:firstLine="210"/>
        <w:rPr>
          <w:szCs w:val="21"/>
        </w:rPr>
      </w:pPr>
      <w:r w:rsidRPr="00835EDE">
        <w:rPr>
          <w:rFonts w:hint="eastAsia"/>
          <w:szCs w:val="21"/>
        </w:rPr>
        <w:t>了解</w:t>
      </w:r>
      <w:r w:rsidRPr="00835EDE">
        <w:rPr>
          <w:rFonts w:hint="eastAsia"/>
          <w:szCs w:val="21"/>
        </w:rPr>
        <w:t xml:space="preserve"> MySQL</w:t>
      </w:r>
      <w:r w:rsidRPr="00835EDE">
        <w:rPr>
          <w:rFonts w:hint="eastAsia"/>
          <w:szCs w:val="21"/>
        </w:rPr>
        <w:t>、</w:t>
      </w:r>
      <w:r w:rsidRPr="00835EDE">
        <w:rPr>
          <w:rFonts w:hint="eastAsia"/>
          <w:szCs w:val="21"/>
        </w:rPr>
        <w:t xml:space="preserve">MongoDB </w:t>
      </w:r>
      <w:r w:rsidRPr="00835EDE">
        <w:rPr>
          <w:rFonts w:hint="eastAsia"/>
          <w:szCs w:val="21"/>
        </w:rPr>
        <w:t>数据库</w:t>
      </w:r>
      <w:r>
        <w:rPr>
          <w:rFonts w:hint="eastAsia"/>
          <w:szCs w:val="21"/>
        </w:rPr>
        <w:t>，</w:t>
      </w:r>
      <w:r w:rsidRPr="00835EDE">
        <w:rPr>
          <w:rFonts w:hint="eastAsia"/>
          <w:szCs w:val="21"/>
        </w:rPr>
        <w:t>能够进行基础的增删改查。</w:t>
      </w:r>
    </w:p>
    <w:p w14:paraId="25EAEFA5" w14:textId="0781AD6E" w:rsidR="000F02E8" w:rsidRPr="006153AD" w:rsidRDefault="00EC25A7" w:rsidP="006F3690">
      <w:pPr>
        <w:ind w:leftChars="-67" w:left="-141" w:firstLineChars="58" w:firstLine="140"/>
        <w:rPr>
          <w:b/>
          <w:sz w:val="24"/>
        </w:rPr>
      </w:pPr>
      <w:r w:rsidRPr="006153AD">
        <w:rPr>
          <w:b/>
          <w:sz w:val="24"/>
        </w:rPr>
        <w:t>拓展</w:t>
      </w:r>
    </w:p>
    <w:p w14:paraId="7F6FBA08" w14:textId="38E1F4D7" w:rsidR="00F15B2B" w:rsidRDefault="00F15B2B" w:rsidP="00F15B2B">
      <w:pPr>
        <w:ind w:firstLineChars="100" w:firstLine="210"/>
        <w:rPr>
          <w:szCs w:val="21"/>
        </w:rPr>
      </w:pPr>
      <w:r w:rsidRPr="006153AD">
        <w:rPr>
          <w:szCs w:val="21"/>
        </w:rPr>
        <w:t>熟悉</w:t>
      </w:r>
      <w:r w:rsidRPr="006153AD">
        <w:rPr>
          <w:szCs w:val="21"/>
        </w:rPr>
        <w:t>Photoshop</w:t>
      </w:r>
      <w:r>
        <w:rPr>
          <w:rFonts w:hint="eastAsia"/>
          <w:szCs w:val="21"/>
        </w:rPr>
        <w:t>图片处理</w:t>
      </w:r>
      <w:r w:rsidR="007D4C72">
        <w:rPr>
          <w:rFonts w:hint="eastAsia"/>
          <w:szCs w:val="21"/>
        </w:rPr>
        <w:t>，</w:t>
      </w:r>
      <w:r w:rsidR="0082493D">
        <w:rPr>
          <w:rFonts w:hint="eastAsia"/>
          <w:szCs w:val="21"/>
        </w:rPr>
        <w:t>了解</w:t>
      </w:r>
      <w:r w:rsidRPr="006153AD">
        <w:rPr>
          <w:rFonts w:hint="eastAsia"/>
          <w:szCs w:val="21"/>
        </w:rPr>
        <w:t>P</w:t>
      </w:r>
      <w:r w:rsidRPr="006153AD">
        <w:rPr>
          <w:szCs w:val="21"/>
        </w:rPr>
        <w:t>remiere</w:t>
      </w:r>
      <w:r w:rsidRPr="006153AD">
        <w:rPr>
          <w:szCs w:val="21"/>
        </w:rPr>
        <w:t>视频</w:t>
      </w:r>
      <w:r>
        <w:rPr>
          <w:rFonts w:hint="eastAsia"/>
          <w:szCs w:val="21"/>
        </w:rPr>
        <w:t>剪辑</w:t>
      </w:r>
      <w:r w:rsidRPr="006153AD">
        <w:rPr>
          <w:szCs w:val="21"/>
        </w:rPr>
        <w:t>、</w:t>
      </w:r>
      <w:r w:rsidRPr="006153AD">
        <w:rPr>
          <w:szCs w:val="21"/>
        </w:rPr>
        <w:t>Maya</w:t>
      </w:r>
      <w:r w:rsidRPr="006153AD">
        <w:rPr>
          <w:szCs w:val="21"/>
        </w:rPr>
        <w:t>三维建模、</w:t>
      </w:r>
      <w:r w:rsidR="00C90E72">
        <w:rPr>
          <w:rFonts w:hint="eastAsia"/>
          <w:szCs w:val="21"/>
        </w:rPr>
        <w:t>墨刀，</w:t>
      </w:r>
      <w:r w:rsidRPr="006153AD">
        <w:rPr>
          <w:szCs w:val="21"/>
        </w:rPr>
        <w:t>蓝湖</w:t>
      </w:r>
      <w:r w:rsidR="00C90E72">
        <w:rPr>
          <w:rFonts w:hint="eastAsia"/>
          <w:szCs w:val="21"/>
        </w:rPr>
        <w:t>等</w:t>
      </w:r>
      <w:r w:rsidRPr="006153AD">
        <w:rPr>
          <w:szCs w:val="21"/>
        </w:rPr>
        <w:t>产品协作平台</w:t>
      </w:r>
      <w:r>
        <w:rPr>
          <w:rFonts w:hint="eastAsia"/>
          <w:szCs w:val="21"/>
        </w:rPr>
        <w:t>。</w:t>
      </w:r>
    </w:p>
    <w:p w14:paraId="0D2FAC94" w14:textId="05F519E9" w:rsidR="009A55E6" w:rsidRDefault="007078F3" w:rsidP="000F02E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熟悉</w:t>
      </w:r>
      <w:proofErr w:type="spellStart"/>
      <w:r w:rsidR="009A55E6" w:rsidRPr="006153AD">
        <w:rPr>
          <w:szCs w:val="21"/>
        </w:rPr>
        <w:t>Github</w:t>
      </w:r>
      <w:proofErr w:type="spellEnd"/>
      <w:r w:rsidR="009A55E6" w:rsidRPr="006153AD">
        <w:rPr>
          <w:szCs w:val="21"/>
        </w:rPr>
        <w:t>、</w:t>
      </w:r>
      <w:r w:rsidR="009A55E6" w:rsidRPr="006153AD">
        <w:rPr>
          <w:szCs w:val="21"/>
        </w:rPr>
        <w:t>IntelliJ IDEA</w:t>
      </w:r>
      <w:r w:rsidR="009A55E6" w:rsidRPr="006153AD">
        <w:rPr>
          <w:szCs w:val="21"/>
        </w:rPr>
        <w:t>、</w:t>
      </w:r>
      <w:r w:rsidR="009A55E6" w:rsidRPr="006153AD">
        <w:rPr>
          <w:szCs w:val="21"/>
        </w:rPr>
        <w:t>WebStor</w:t>
      </w:r>
      <w:r w:rsidR="009813B4">
        <w:rPr>
          <w:szCs w:val="21"/>
        </w:rPr>
        <w:t>m</w:t>
      </w:r>
      <w:r w:rsidR="009A55E6" w:rsidRPr="006153AD">
        <w:rPr>
          <w:szCs w:val="21"/>
        </w:rPr>
        <w:t>等开发相关工具</w:t>
      </w:r>
      <w:r w:rsidR="00F55C10">
        <w:rPr>
          <w:rFonts w:hint="eastAsia"/>
          <w:szCs w:val="21"/>
        </w:rPr>
        <w:t>的使用</w:t>
      </w:r>
      <w:r w:rsidR="00496D5C">
        <w:rPr>
          <w:rFonts w:hint="eastAsia"/>
          <w:szCs w:val="21"/>
        </w:rPr>
        <w:t>，</w:t>
      </w:r>
      <w:r w:rsidR="009A55E6" w:rsidRPr="006153AD">
        <w:rPr>
          <w:szCs w:val="21"/>
        </w:rPr>
        <w:t>满足日常的开发</w:t>
      </w:r>
      <w:r w:rsidR="00496D5C">
        <w:rPr>
          <w:rFonts w:hint="eastAsia"/>
          <w:szCs w:val="21"/>
        </w:rPr>
        <w:t>需求。</w:t>
      </w:r>
    </w:p>
    <w:p w14:paraId="3BAC73FF" w14:textId="68BC914A" w:rsidR="00257245" w:rsidRPr="006F3690" w:rsidRDefault="004375DA" w:rsidP="006F3690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了解</w:t>
      </w:r>
      <w:r w:rsidR="00E40664">
        <w:rPr>
          <w:rFonts w:hint="eastAsia"/>
          <w:szCs w:val="21"/>
        </w:rPr>
        <w:t>简约至上的交互式设计，</w:t>
      </w:r>
      <w:r w:rsidR="008A2C9D">
        <w:rPr>
          <w:rFonts w:hint="eastAsia"/>
          <w:szCs w:val="21"/>
        </w:rPr>
        <w:t>软件易用性和</w:t>
      </w:r>
      <w:r w:rsidR="00E40664">
        <w:rPr>
          <w:rFonts w:hint="eastAsia"/>
          <w:szCs w:val="21"/>
        </w:rPr>
        <w:t>用户体验。</w:t>
      </w:r>
    </w:p>
    <w:p w14:paraId="0CFA06F2" w14:textId="69295FA1" w:rsidR="009E7424" w:rsidRPr="006153AD" w:rsidRDefault="00AE5295" w:rsidP="006F3690">
      <w:pPr>
        <w:pBdr>
          <w:bottom w:val="single" w:sz="6" w:space="1" w:color="auto"/>
        </w:pBdr>
        <w:ind w:firstLineChars="149" w:firstLine="419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8A25676" wp14:editId="1B1681A2">
            <wp:simplePos x="0" y="0"/>
            <wp:positionH relativeFrom="column">
              <wp:posOffset>14752</wp:posOffset>
            </wp:positionH>
            <wp:positionV relativeFrom="paragraph">
              <wp:posOffset>86360</wp:posOffset>
            </wp:positionV>
            <wp:extent cx="216000" cy="2160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项目部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4B3" w:rsidRPr="006153AD">
        <w:rPr>
          <w:b/>
          <w:color w:val="000000"/>
          <w:sz w:val="28"/>
          <w:szCs w:val="28"/>
        </w:rPr>
        <w:t>项目简介</w:t>
      </w:r>
    </w:p>
    <w:p w14:paraId="0929DA3D" w14:textId="77777777" w:rsidR="00C532A0" w:rsidRDefault="00F845BF" w:rsidP="00B53B2F">
      <w:pPr>
        <w:tabs>
          <w:tab w:val="right" w:pos="142"/>
          <w:tab w:val="left" w:pos="8505"/>
        </w:tabs>
        <w:ind w:rightChars="24" w:right="50" w:firstLineChars="100" w:firstLine="241"/>
        <w:jc w:val="left"/>
        <w:rPr>
          <w:b/>
          <w:sz w:val="24"/>
        </w:rPr>
      </w:pPr>
      <w:r w:rsidRPr="006153AD">
        <w:rPr>
          <w:b/>
          <w:sz w:val="24"/>
        </w:rPr>
        <w:t>上海</w:t>
      </w:r>
      <w:r w:rsidR="00347447" w:rsidRPr="006153AD">
        <w:rPr>
          <w:b/>
          <w:sz w:val="24"/>
        </w:rPr>
        <w:t>XX</w:t>
      </w:r>
      <w:r w:rsidR="00EC25A7" w:rsidRPr="006153AD">
        <w:rPr>
          <w:b/>
          <w:sz w:val="24"/>
        </w:rPr>
        <w:t>商厦周年庆</w:t>
      </w:r>
      <w:r w:rsidR="00EC25A7" w:rsidRPr="006153AD">
        <w:rPr>
          <w:b/>
          <w:sz w:val="24"/>
        </w:rPr>
        <w:t>“</w:t>
      </w:r>
      <w:r w:rsidR="00EC25A7" w:rsidRPr="006153AD">
        <w:rPr>
          <w:b/>
          <w:sz w:val="24"/>
        </w:rPr>
        <w:t>幸运老虎机</w:t>
      </w:r>
      <w:r w:rsidR="00EC25A7" w:rsidRPr="006153AD">
        <w:rPr>
          <w:b/>
          <w:sz w:val="24"/>
        </w:rPr>
        <w:t>”</w:t>
      </w:r>
      <w:r w:rsidR="00E92C6A">
        <w:rPr>
          <w:rFonts w:hint="eastAsia"/>
          <w:b/>
          <w:sz w:val="24"/>
        </w:rPr>
        <w:t>（校外委托）</w:t>
      </w:r>
    </w:p>
    <w:p w14:paraId="6EE93A11" w14:textId="0C46C10F" w:rsidR="00EC25A7" w:rsidRPr="006153AD" w:rsidRDefault="0082493D" w:rsidP="00B53B2F">
      <w:pPr>
        <w:tabs>
          <w:tab w:val="right" w:pos="142"/>
          <w:tab w:val="left" w:pos="8505"/>
        </w:tabs>
        <w:ind w:rightChars="24" w:right="50" w:firstLineChars="100" w:firstLine="210"/>
        <w:jc w:val="left"/>
        <w:rPr>
          <w:b/>
          <w:sz w:val="24"/>
        </w:rPr>
      </w:pPr>
      <w:r>
        <w:rPr>
          <w:rFonts w:ascii="宋体" w:hAnsi="宋体" w:hint="eastAsia"/>
          <w:color w:val="000000"/>
          <w:szCs w:val="21"/>
        </w:rPr>
        <w:t>负责人、</w:t>
      </w:r>
      <w:r w:rsidR="00C532A0" w:rsidRPr="00C532A0">
        <w:rPr>
          <w:rFonts w:ascii="宋体" w:hAnsi="宋体" w:hint="eastAsia"/>
          <w:color w:val="000000"/>
          <w:szCs w:val="21"/>
        </w:rPr>
        <w:t>系统设计</w:t>
      </w:r>
      <w:r>
        <w:rPr>
          <w:rFonts w:ascii="宋体" w:hAnsi="宋体" w:hint="eastAsia"/>
          <w:color w:val="000000"/>
          <w:szCs w:val="21"/>
        </w:rPr>
        <w:t>、</w:t>
      </w:r>
      <w:r w:rsidR="00C532A0" w:rsidRPr="00C532A0">
        <w:rPr>
          <w:rFonts w:ascii="宋体" w:hAnsi="宋体" w:hint="eastAsia"/>
          <w:color w:val="000000"/>
          <w:szCs w:val="21"/>
        </w:rPr>
        <w:t>前端开发</w:t>
      </w:r>
      <w:r w:rsidR="00E82975" w:rsidRPr="006153AD">
        <w:rPr>
          <w:rFonts w:hint="eastAsia"/>
          <w:b/>
          <w:sz w:val="24"/>
        </w:rPr>
        <w:tab/>
      </w:r>
      <w:r w:rsidR="00347447" w:rsidRPr="00B14352">
        <w:rPr>
          <w:bCs/>
          <w:sz w:val="24"/>
        </w:rPr>
        <w:t>2020.01</w:t>
      </w:r>
      <w:r w:rsidR="00B14352" w:rsidRPr="00B14352">
        <w:rPr>
          <w:bCs/>
          <w:sz w:val="24"/>
        </w:rPr>
        <w:t>-2020.01</w:t>
      </w:r>
    </w:p>
    <w:p w14:paraId="5FC66006" w14:textId="77777777" w:rsidR="00C532A0" w:rsidRDefault="00FF44B3">
      <w:pPr>
        <w:ind w:firstLineChars="100" w:firstLine="210"/>
        <w:jc w:val="left"/>
        <w:rPr>
          <w:color w:val="000000"/>
          <w:szCs w:val="21"/>
        </w:rPr>
      </w:pPr>
      <w:r w:rsidRPr="006153AD">
        <w:rPr>
          <w:rFonts w:eastAsia="黑体"/>
          <w:color w:val="000000"/>
          <w:szCs w:val="21"/>
        </w:rPr>
        <w:t>项目</w:t>
      </w:r>
      <w:r w:rsidR="00260D68" w:rsidRPr="006153AD">
        <w:rPr>
          <w:rFonts w:eastAsia="黑体"/>
          <w:color w:val="000000"/>
          <w:szCs w:val="21"/>
        </w:rPr>
        <w:t>描述</w:t>
      </w:r>
      <w:r w:rsidR="001C01FB" w:rsidRPr="006153AD">
        <w:rPr>
          <w:color w:val="000000"/>
          <w:szCs w:val="21"/>
        </w:rPr>
        <w:t>:</w:t>
      </w:r>
    </w:p>
    <w:p w14:paraId="04659B4F" w14:textId="1E7DEBA8" w:rsidR="001C01FB" w:rsidRDefault="00260D68" w:rsidP="00C532A0">
      <w:pPr>
        <w:ind w:left="420" w:firstLineChars="200" w:firstLine="420"/>
        <w:jc w:val="left"/>
        <w:rPr>
          <w:color w:val="000000"/>
          <w:szCs w:val="21"/>
        </w:rPr>
      </w:pPr>
      <w:r w:rsidRPr="006153AD">
        <w:rPr>
          <w:color w:val="000000"/>
          <w:szCs w:val="21"/>
        </w:rPr>
        <w:t>这是一款用于大厅数码展屏上的</w:t>
      </w:r>
      <w:r w:rsidR="0052097D">
        <w:rPr>
          <w:color w:val="000000"/>
          <w:szCs w:val="21"/>
        </w:rPr>
        <w:t>“</w:t>
      </w:r>
      <w:r w:rsidR="001C01FB" w:rsidRPr="006153AD">
        <w:rPr>
          <w:color w:val="000000"/>
          <w:szCs w:val="21"/>
        </w:rPr>
        <w:t>老虎</w:t>
      </w:r>
      <w:r w:rsidRPr="006153AD">
        <w:rPr>
          <w:color w:val="000000"/>
          <w:szCs w:val="21"/>
        </w:rPr>
        <w:t>机</w:t>
      </w:r>
      <w:r w:rsidR="0052097D">
        <w:rPr>
          <w:color w:val="000000"/>
          <w:szCs w:val="21"/>
        </w:rPr>
        <w:t>”</w:t>
      </w:r>
      <w:r w:rsidR="0052097D">
        <w:rPr>
          <w:rFonts w:hint="eastAsia"/>
          <w:color w:val="000000"/>
          <w:szCs w:val="21"/>
        </w:rPr>
        <w:t>，</w:t>
      </w:r>
      <w:r w:rsidR="001C01FB" w:rsidRPr="006153AD">
        <w:rPr>
          <w:color w:val="000000"/>
          <w:szCs w:val="21"/>
        </w:rPr>
        <w:t>被</w:t>
      </w:r>
      <w:r w:rsidR="00F845BF" w:rsidRPr="006153AD">
        <w:rPr>
          <w:color w:val="000000"/>
          <w:szCs w:val="21"/>
        </w:rPr>
        <w:t>上海</w:t>
      </w:r>
      <w:r w:rsidR="00347447" w:rsidRPr="006153AD">
        <w:rPr>
          <w:color w:val="000000"/>
          <w:szCs w:val="21"/>
        </w:rPr>
        <w:t>XX</w:t>
      </w:r>
      <w:r w:rsidR="001C01FB" w:rsidRPr="006153AD">
        <w:rPr>
          <w:color w:val="000000"/>
          <w:szCs w:val="21"/>
        </w:rPr>
        <w:t>商厦委托开发</w:t>
      </w:r>
      <w:r w:rsidRPr="006153AD">
        <w:rPr>
          <w:color w:val="000000"/>
          <w:szCs w:val="21"/>
        </w:rPr>
        <w:t>，</w:t>
      </w:r>
      <w:r w:rsidR="001C01FB" w:rsidRPr="006153AD">
        <w:rPr>
          <w:color w:val="000000"/>
          <w:szCs w:val="21"/>
        </w:rPr>
        <w:t>目前</w:t>
      </w:r>
      <w:r w:rsidRPr="006770F3">
        <w:rPr>
          <w:b/>
          <w:bCs/>
          <w:color w:val="000000"/>
          <w:szCs w:val="21"/>
        </w:rPr>
        <w:t>已经上线</w:t>
      </w:r>
      <w:r w:rsidRPr="006153AD">
        <w:rPr>
          <w:color w:val="000000"/>
          <w:szCs w:val="21"/>
        </w:rPr>
        <w:t>。</w:t>
      </w:r>
    </w:p>
    <w:p w14:paraId="213903EA" w14:textId="555AE093" w:rsidR="00273C04" w:rsidRDefault="006535C9">
      <w:pPr>
        <w:ind w:firstLineChars="100" w:firstLine="210"/>
        <w:jc w:val="left"/>
        <w:rPr>
          <w:rFonts w:eastAsia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核心</w:t>
      </w:r>
      <w:r w:rsidR="00273C04" w:rsidRPr="00273C04">
        <w:rPr>
          <w:rFonts w:ascii="黑体" w:eastAsia="黑体" w:hAnsi="黑体" w:hint="eastAsia"/>
          <w:color w:val="000000"/>
          <w:szCs w:val="21"/>
        </w:rPr>
        <w:t>技术</w:t>
      </w:r>
      <w:r w:rsidR="00273C04">
        <w:rPr>
          <w:rFonts w:hint="eastAsia"/>
          <w:color w:val="000000"/>
          <w:szCs w:val="21"/>
        </w:rPr>
        <w:t>:</w:t>
      </w:r>
      <w:r w:rsidR="00273C04" w:rsidRPr="007D4C72">
        <w:rPr>
          <w:color w:val="000000"/>
          <w:szCs w:val="21"/>
        </w:rPr>
        <w:t>HTML</w:t>
      </w:r>
      <w:r w:rsidR="004F14B2" w:rsidRPr="007D4C72">
        <w:rPr>
          <w:color w:val="000000"/>
          <w:szCs w:val="21"/>
        </w:rPr>
        <w:t>、</w:t>
      </w:r>
      <w:r w:rsidR="004F14B2" w:rsidRPr="007D4C72">
        <w:rPr>
          <w:color w:val="000000"/>
          <w:szCs w:val="21"/>
        </w:rPr>
        <w:t>CSS</w:t>
      </w:r>
      <w:r w:rsidR="004F14B2" w:rsidRPr="007D4C72">
        <w:rPr>
          <w:color w:val="000000"/>
          <w:szCs w:val="21"/>
        </w:rPr>
        <w:t>、</w:t>
      </w:r>
      <w:r w:rsidR="004F14B2" w:rsidRPr="007D4C72">
        <w:rPr>
          <w:rFonts w:eastAsia="黑体"/>
          <w:color w:val="000000"/>
          <w:szCs w:val="21"/>
        </w:rPr>
        <w:t>JavaScript</w:t>
      </w:r>
      <w:r w:rsidR="004F14B2" w:rsidRPr="007D4C72">
        <w:rPr>
          <w:rFonts w:eastAsia="黑体"/>
          <w:color w:val="000000"/>
          <w:szCs w:val="21"/>
        </w:rPr>
        <w:t>、</w:t>
      </w:r>
      <w:r w:rsidR="004F14B2" w:rsidRPr="007D4C72">
        <w:rPr>
          <w:rFonts w:eastAsia="黑体"/>
          <w:color w:val="000000"/>
          <w:szCs w:val="21"/>
        </w:rPr>
        <w:t>Bootstrap</w:t>
      </w:r>
      <w:r w:rsidR="004F14B2" w:rsidRPr="007D4C72">
        <w:rPr>
          <w:rFonts w:eastAsia="黑体"/>
          <w:color w:val="000000"/>
          <w:szCs w:val="21"/>
        </w:rPr>
        <w:t>、</w:t>
      </w:r>
      <w:proofErr w:type="spellStart"/>
      <w:r w:rsidR="004F14B2" w:rsidRPr="007D4C72">
        <w:rPr>
          <w:rFonts w:eastAsia="黑体"/>
          <w:color w:val="000000"/>
          <w:szCs w:val="21"/>
        </w:rPr>
        <w:t>JQuery</w:t>
      </w:r>
      <w:proofErr w:type="spellEnd"/>
      <w:r w:rsidR="00E92C6A" w:rsidRPr="007D4C72">
        <w:rPr>
          <w:rFonts w:eastAsia="黑体"/>
          <w:color w:val="000000"/>
          <w:szCs w:val="21"/>
        </w:rPr>
        <w:t>、（</w:t>
      </w:r>
      <w:r w:rsidR="00E92C6A" w:rsidRPr="007D4C72">
        <w:rPr>
          <w:rFonts w:eastAsia="黑体"/>
          <w:color w:val="000000"/>
          <w:szCs w:val="21"/>
        </w:rPr>
        <w:t>Spring Boot</w:t>
      </w:r>
      <w:r w:rsidR="00E92C6A" w:rsidRPr="007D4C72">
        <w:rPr>
          <w:rFonts w:eastAsia="黑体"/>
          <w:color w:val="000000"/>
          <w:szCs w:val="21"/>
        </w:rPr>
        <w:t>提供服务）</w:t>
      </w:r>
    </w:p>
    <w:p w14:paraId="4903E65D" w14:textId="3B523594" w:rsidR="001C01FB" w:rsidRPr="006153AD" w:rsidRDefault="00E92C6A">
      <w:pPr>
        <w:ind w:firstLineChars="100" w:firstLine="210"/>
        <w:jc w:val="left"/>
        <w:rPr>
          <w:color w:val="000000"/>
          <w:szCs w:val="21"/>
        </w:rPr>
      </w:pPr>
      <w:r>
        <w:rPr>
          <w:rFonts w:eastAsia="黑体" w:hint="eastAsia"/>
          <w:color w:val="000000"/>
          <w:szCs w:val="21"/>
        </w:rPr>
        <w:t>核心模块</w:t>
      </w:r>
      <w:r w:rsidR="001C01FB" w:rsidRPr="006153AD">
        <w:rPr>
          <w:color w:val="000000"/>
          <w:szCs w:val="21"/>
        </w:rPr>
        <w:t>:</w:t>
      </w:r>
    </w:p>
    <w:p w14:paraId="35A94E42" w14:textId="509B8396" w:rsidR="009E7424" w:rsidRPr="006153AD" w:rsidRDefault="001C01FB" w:rsidP="001C01FB">
      <w:pPr>
        <w:numPr>
          <w:ilvl w:val="0"/>
          <w:numId w:val="2"/>
        </w:numPr>
        <w:jc w:val="left"/>
        <w:rPr>
          <w:color w:val="000000"/>
          <w:szCs w:val="21"/>
        </w:rPr>
      </w:pPr>
      <w:r w:rsidRPr="006153AD">
        <w:rPr>
          <w:color w:val="000000"/>
          <w:szCs w:val="21"/>
        </w:rPr>
        <w:t>“</w:t>
      </w:r>
      <w:r w:rsidRPr="006153AD">
        <w:rPr>
          <w:color w:val="000000"/>
          <w:szCs w:val="21"/>
        </w:rPr>
        <w:t>开始抽奖</w:t>
      </w:r>
      <w:r w:rsidRPr="006153AD">
        <w:rPr>
          <w:color w:val="000000"/>
          <w:szCs w:val="21"/>
        </w:rPr>
        <w:t>”</w:t>
      </w:r>
      <w:r w:rsidR="00D13078">
        <w:rPr>
          <w:rFonts w:hint="eastAsia"/>
          <w:color w:val="000000"/>
          <w:szCs w:val="21"/>
        </w:rPr>
        <w:t>启动</w:t>
      </w:r>
      <w:r w:rsidRPr="006153AD">
        <w:rPr>
          <w:color w:val="000000"/>
          <w:szCs w:val="21"/>
        </w:rPr>
        <w:t>老虎机</w:t>
      </w:r>
      <w:r w:rsidR="00D13078">
        <w:rPr>
          <w:rFonts w:hint="eastAsia"/>
          <w:color w:val="000000"/>
          <w:szCs w:val="21"/>
        </w:rPr>
        <w:t>，展示滚动特效，</w:t>
      </w:r>
      <w:r w:rsidR="00032FCB">
        <w:rPr>
          <w:rFonts w:hint="eastAsia"/>
          <w:color w:val="000000"/>
          <w:szCs w:val="21"/>
        </w:rPr>
        <w:t>抽奖结束后</w:t>
      </w:r>
      <w:r w:rsidRPr="006153AD">
        <w:rPr>
          <w:color w:val="000000"/>
          <w:szCs w:val="21"/>
        </w:rPr>
        <w:t>弹出对应奖品</w:t>
      </w:r>
      <w:r w:rsidR="00032FCB">
        <w:rPr>
          <w:rFonts w:hint="eastAsia"/>
          <w:color w:val="000000"/>
          <w:szCs w:val="21"/>
        </w:rPr>
        <w:t>页面</w:t>
      </w:r>
      <w:r w:rsidR="001A29F5">
        <w:rPr>
          <w:rFonts w:hint="eastAsia"/>
          <w:color w:val="000000"/>
          <w:szCs w:val="21"/>
        </w:rPr>
        <w:t>。</w:t>
      </w:r>
    </w:p>
    <w:p w14:paraId="3B2C16F7" w14:textId="33BB5982" w:rsidR="001C01FB" w:rsidRPr="006153AD" w:rsidRDefault="001C01FB" w:rsidP="001C01FB">
      <w:pPr>
        <w:numPr>
          <w:ilvl w:val="0"/>
          <w:numId w:val="2"/>
        </w:numPr>
        <w:jc w:val="left"/>
        <w:rPr>
          <w:color w:val="000000"/>
          <w:szCs w:val="21"/>
        </w:rPr>
      </w:pPr>
      <w:r w:rsidRPr="006153AD">
        <w:rPr>
          <w:color w:val="000000"/>
          <w:szCs w:val="21"/>
        </w:rPr>
        <w:t>后台系统中管理员</w:t>
      </w:r>
      <w:r w:rsidR="007D4C72">
        <w:rPr>
          <w:rFonts w:hint="eastAsia"/>
          <w:color w:val="000000"/>
          <w:szCs w:val="21"/>
        </w:rPr>
        <w:t>可以查看</w:t>
      </w:r>
      <w:r w:rsidRPr="006153AD">
        <w:rPr>
          <w:color w:val="000000"/>
          <w:szCs w:val="21"/>
        </w:rPr>
        <w:t>抽奖日志、奖品</w:t>
      </w:r>
      <w:r w:rsidR="00347447" w:rsidRPr="006153AD">
        <w:rPr>
          <w:color w:val="000000"/>
          <w:szCs w:val="21"/>
        </w:rPr>
        <w:t>库存、出库量</w:t>
      </w:r>
      <w:r w:rsidRPr="006153AD">
        <w:rPr>
          <w:color w:val="000000"/>
          <w:szCs w:val="21"/>
        </w:rPr>
        <w:t>和概率</w:t>
      </w:r>
      <w:r w:rsidR="00040603">
        <w:rPr>
          <w:rFonts w:hint="eastAsia"/>
          <w:color w:val="000000"/>
          <w:szCs w:val="21"/>
        </w:rPr>
        <w:t>，</w:t>
      </w:r>
      <w:r w:rsidR="00347447" w:rsidRPr="006153AD">
        <w:rPr>
          <w:color w:val="000000"/>
          <w:szCs w:val="21"/>
        </w:rPr>
        <w:t>并可以修改奖品的权重</w:t>
      </w:r>
      <w:r w:rsidR="00B76A8B">
        <w:rPr>
          <w:rFonts w:hint="eastAsia"/>
          <w:color w:val="000000"/>
          <w:szCs w:val="21"/>
        </w:rPr>
        <w:t>。</w:t>
      </w:r>
    </w:p>
    <w:p w14:paraId="4C374E24" w14:textId="2EE13B98" w:rsidR="009E7424" w:rsidRPr="006153AD" w:rsidRDefault="00260D68">
      <w:pPr>
        <w:ind w:firstLineChars="100" w:firstLine="210"/>
        <w:jc w:val="left"/>
        <w:rPr>
          <w:color w:val="000000"/>
          <w:szCs w:val="21"/>
        </w:rPr>
      </w:pPr>
      <w:r w:rsidRPr="006153AD">
        <w:rPr>
          <w:rFonts w:eastAsia="黑体"/>
          <w:color w:val="000000"/>
          <w:szCs w:val="21"/>
        </w:rPr>
        <w:t>技术</w:t>
      </w:r>
      <w:r w:rsidR="006535C9">
        <w:rPr>
          <w:rFonts w:eastAsia="黑体" w:hint="eastAsia"/>
          <w:color w:val="000000"/>
          <w:szCs w:val="21"/>
        </w:rPr>
        <w:t>亮点</w:t>
      </w:r>
      <w:r w:rsidR="00FF44B3" w:rsidRPr="006153AD">
        <w:rPr>
          <w:color w:val="000000"/>
          <w:szCs w:val="21"/>
        </w:rPr>
        <w:t>：</w:t>
      </w:r>
    </w:p>
    <w:p w14:paraId="00BDAB66" w14:textId="75823002" w:rsidR="008033FD" w:rsidRPr="006153AD" w:rsidRDefault="008033FD" w:rsidP="008033FD">
      <w:pPr>
        <w:numPr>
          <w:ilvl w:val="0"/>
          <w:numId w:val="4"/>
        </w:numPr>
        <w:jc w:val="left"/>
        <w:rPr>
          <w:color w:val="000000"/>
          <w:szCs w:val="21"/>
        </w:rPr>
      </w:pPr>
      <w:r w:rsidRPr="006153AD">
        <w:rPr>
          <w:color w:val="000000"/>
          <w:szCs w:val="21"/>
        </w:rPr>
        <w:t>利用</w:t>
      </w:r>
      <w:r w:rsidRPr="006153AD">
        <w:rPr>
          <w:color w:val="000000"/>
          <w:szCs w:val="21"/>
        </w:rPr>
        <w:t>transition</w:t>
      </w:r>
      <w:r w:rsidRPr="006153AD">
        <w:rPr>
          <w:color w:val="000000"/>
          <w:szCs w:val="21"/>
        </w:rPr>
        <w:t>控制</w:t>
      </w:r>
      <w:r w:rsidRPr="006153AD">
        <w:rPr>
          <w:color w:val="000000"/>
          <w:szCs w:val="21"/>
        </w:rPr>
        <w:t>background-position-y</w:t>
      </w:r>
      <w:r w:rsidRPr="006153AD">
        <w:rPr>
          <w:color w:val="000000"/>
          <w:szCs w:val="21"/>
        </w:rPr>
        <w:t>实现老虎机</w:t>
      </w:r>
      <w:r w:rsidR="00E35D5B" w:rsidRPr="006153AD">
        <w:rPr>
          <w:color w:val="000000"/>
          <w:szCs w:val="21"/>
        </w:rPr>
        <w:t>垂直</w:t>
      </w:r>
      <w:r w:rsidRPr="006153AD">
        <w:rPr>
          <w:color w:val="000000"/>
          <w:szCs w:val="21"/>
        </w:rPr>
        <w:t>滚动</w:t>
      </w:r>
      <w:r w:rsidR="009C44E7">
        <w:rPr>
          <w:rFonts w:hint="eastAsia"/>
          <w:color w:val="000000"/>
          <w:szCs w:val="21"/>
        </w:rPr>
        <w:t>。</w:t>
      </w:r>
    </w:p>
    <w:p w14:paraId="07652640" w14:textId="15E9CB2F" w:rsidR="008033FD" w:rsidRPr="006153AD" w:rsidRDefault="008033FD" w:rsidP="008033FD">
      <w:pPr>
        <w:numPr>
          <w:ilvl w:val="0"/>
          <w:numId w:val="4"/>
        </w:numPr>
        <w:jc w:val="left"/>
        <w:rPr>
          <w:szCs w:val="21"/>
        </w:rPr>
      </w:pPr>
      <w:r w:rsidRPr="006153AD">
        <w:rPr>
          <w:color w:val="000000"/>
          <w:szCs w:val="21"/>
        </w:rPr>
        <w:t>利用</w:t>
      </w:r>
      <w:r w:rsidRPr="006153AD">
        <w:rPr>
          <w:color w:val="000000"/>
          <w:szCs w:val="21"/>
        </w:rPr>
        <w:t>background:</w:t>
      </w:r>
      <w:r w:rsidRPr="006153AD">
        <w:t xml:space="preserve"> </w:t>
      </w:r>
      <w:r w:rsidRPr="006153AD">
        <w:rPr>
          <w:color w:val="000000"/>
          <w:szCs w:val="21"/>
        </w:rPr>
        <w:t>repeat-y</w:t>
      </w:r>
      <w:r w:rsidRPr="006153AD">
        <w:rPr>
          <w:color w:val="000000"/>
          <w:szCs w:val="21"/>
        </w:rPr>
        <w:t>实现循环滚动衔接</w:t>
      </w:r>
      <w:r w:rsidR="009C44E7">
        <w:rPr>
          <w:rFonts w:hint="eastAsia"/>
          <w:color w:val="000000"/>
          <w:szCs w:val="21"/>
        </w:rPr>
        <w:t>。</w:t>
      </w:r>
    </w:p>
    <w:p w14:paraId="1557C486" w14:textId="7164D1B1" w:rsidR="002A4ECA" w:rsidRPr="006153AD" w:rsidRDefault="008033FD" w:rsidP="002A4ECA">
      <w:pPr>
        <w:numPr>
          <w:ilvl w:val="0"/>
          <w:numId w:val="4"/>
        </w:numPr>
        <w:jc w:val="left"/>
        <w:rPr>
          <w:szCs w:val="21"/>
        </w:rPr>
      </w:pPr>
      <w:r w:rsidRPr="006153AD">
        <w:rPr>
          <w:szCs w:val="21"/>
        </w:rPr>
        <w:t>使用</w:t>
      </w:r>
      <w:proofErr w:type="spellStart"/>
      <w:r w:rsidR="00E35D5B" w:rsidRPr="006153AD">
        <w:rPr>
          <w:szCs w:val="21"/>
        </w:rPr>
        <w:t>J</w:t>
      </w:r>
      <w:r w:rsidRPr="006153AD">
        <w:rPr>
          <w:szCs w:val="21"/>
        </w:rPr>
        <w:t>Query-jcMarquee</w:t>
      </w:r>
      <w:proofErr w:type="spellEnd"/>
      <w:r w:rsidRPr="006153AD">
        <w:rPr>
          <w:szCs w:val="21"/>
        </w:rPr>
        <w:t>插件实现奖品展示</w:t>
      </w:r>
      <w:r w:rsidR="00E35D5B" w:rsidRPr="006153AD">
        <w:rPr>
          <w:szCs w:val="21"/>
        </w:rPr>
        <w:t>栏水平滚动</w:t>
      </w:r>
      <w:r w:rsidR="009C44E7">
        <w:rPr>
          <w:rFonts w:hint="eastAsia"/>
          <w:szCs w:val="21"/>
        </w:rPr>
        <w:t>。</w:t>
      </w:r>
    </w:p>
    <w:p w14:paraId="631B0E5C" w14:textId="1EAE7132" w:rsidR="009E7424" w:rsidRPr="006153AD" w:rsidRDefault="00FF44B3" w:rsidP="0008361A">
      <w:pPr>
        <w:widowControl/>
        <w:tabs>
          <w:tab w:val="right" w:pos="284"/>
          <w:tab w:val="left" w:pos="8505"/>
        </w:tabs>
        <w:ind w:firstLineChars="150" w:firstLine="315"/>
        <w:jc w:val="left"/>
        <w:rPr>
          <w:kern w:val="0"/>
          <w:sz w:val="24"/>
        </w:rPr>
      </w:pPr>
      <w:proofErr w:type="spellStart"/>
      <w:r w:rsidRPr="006153AD">
        <w:rPr>
          <w:color w:val="000000"/>
          <w:szCs w:val="21"/>
        </w:rPr>
        <w:t>G</w:t>
      </w:r>
      <w:r w:rsidR="006153AD" w:rsidRPr="006153AD">
        <w:rPr>
          <w:color w:val="000000"/>
          <w:szCs w:val="21"/>
        </w:rPr>
        <w:t>ithub</w:t>
      </w:r>
      <w:proofErr w:type="spellEnd"/>
      <w:r w:rsidRPr="006153AD">
        <w:rPr>
          <w:color w:val="000000"/>
          <w:szCs w:val="21"/>
        </w:rPr>
        <w:t>项目地址</w:t>
      </w:r>
      <w:r w:rsidRPr="006153AD">
        <w:rPr>
          <w:color w:val="000000"/>
          <w:szCs w:val="21"/>
        </w:rPr>
        <w:t>:</w:t>
      </w:r>
      <w:r w:rsidRPr="006153AD">
        <w:t xml:space="preserve"> </w:t>
      </w:r>
      <w:hyperlink r:id="rId17" w:history="1">
        <w:r w:rsidR="00217091" w:rsidRPr="006153AD">
          <w:rPr>
            <w:rStyle w:val="a3"/>
          </w:rPr>
          <w:t>https://github.com/827652549/tiger-game</w:t>
        </w:r>
      </w:hyperlink>
      <w:r w:rsidR="006153AD" w:rsidRPr="006153AD">
        <w:tab/>
      </w:r>
    </w:p>
    <w:p w14:paraId="536DFB01" w14:textId="4977EEEE" w:rsidR="00D63E9D" w:rsidRDefault="00D63E9D" w:rsidP="0060727C">
      <w:pPr>
        <w:tabs>
          <w:tab w:val="left" w:pos="8505"/>
        </w:tabs>
        <w:jc w:val="left"/>
        <w:rPr>
          <w:b/>
          <w:color w:val="000000"/>
          <w:sz w:val="24"/>
        </w:rPr>
      </w:pPr>
    </w:p>
    <w:p w14:paraId="1915FA74" w14:textId="77777777" w:rsidR="006F3690" w:rsidRDefault="006F3690" w:rsidP="0060727C">
      <w:pPr>
        <w:tabs>
          <w:tab w:val="left" w:pos="8505"/>
        </w:tabs>
        <w:jc w:val="left"/>
        <w:rPr>
          <w:rFonts w:hint="eastAsia"/>
          <w:b/>
          <w:color w:val="000000"/>
          <w:sz w:val="24"/>
        </w:rPr>
      </w:pPr>
    </w:p>
    <w:p w14:paraId="0CFAD822" w14:textId="77777777" w:rsidR="00C532A0" w:rsidRDefault="00FF3547" w:rsidP="00C532A0">
      <w:pPr>
        <w:tabs>
          <w:tab w:val="left" w:pos="8505"/>
        </w:tabs>
        <w:ind w:firstLineChars="100" w:firstLine="241"/>
        <w:jc w:val="left"/>
        <w:rPr>
          <w:b/>
          <w:color w:val="000000"/>
          <w:sz w:val="24"/>
        </w:rPr>
      </w:pPr>
      <w:r w:rsidRPr="00FF3547">
        <w:rPr>
          <w:rFonts w:hint="eastAsia"/>
          <w:b/>
          <w:color w:val="000000"/>
          <w:sz w:val="24"/>
        </w:rPr>
        <w:lastRenderedPageBreak/>
        <w:t>郑州轻工业大学物理实验数据处理平台</w:t>
      </w:r>
    </w:p>
    <w:p w14:paraId="108D64EC" w14:textId="20505F57" w:rsidR="00FF3547" w:rsidRPr="00B14352" w:rsidRDefault="0082493D" w:rsidP="00C532A0">
      <w:pPr>
        <w:tabs>
          <w:tab w:val="left" w:pos="8505"/>
        </w:tabs>
        <w:ind w:firstLineChars="100" w:firstLine="210"/>
        <w:jc w:val="left"/>
        <w:rPr>
          <w:bCs/>
          <w:color w:val="000000"/>
          <w:sz w:val="24"/>
        </w:rPr>
      </w:pPr>
      <w:r>
        <w:rPr>
          <w:rFonts w:ascii="宋体" w:hAnsi="宋体" w:hint="eastAsia"/>
          <w:color w:val="000000"/>
          <w:szCs w:val="21"/>
        </w:rPr>
        <w:t>负责人、</w:t>
      </w:r>
      <w:r w:rsidRPr="00C532A0">
        <w:rPr>
          <w:rFonts w:ascii="宋体" w:hAnsi="宋体" w:hint="eastAsia"/>
          <w:color w:val="000000"/>
          <w:szCs w:val="21"/>
        </w:rPr>
        <w:t>系统设计</w:t>
      </w:r>
      <w:r>
        <w:rPr>
          <w:rFonts w:ascii="宋体" w:hAnsi="宋体" w:hint="eastAsia"/>
          <w:color w:val="000000"/>
          <w:szCs w:val="21"/>
        </w:rPr>
        <w:t>、</w:t>
      </w:r>
      <w:r w:rsidRPr="00C532A0">
        <w:rPr>
          <w:rFonts w:ascii="宋体" w:hAnsi="宋体" w:hint="eastAsia"/>
          <w:color w:val="000000"/>
          <w:szCs w:val="21"/>
        </w:rPr>
        <w:t>前端开发</w:t>
      </w:r>
      <w:r w:rsidR="0060727C">
        <w:rPr>
          <w:b/>
          <w:color w:val="000000"/>
          <w:sz w:val="24"/>
        </w:rPr>
        <w:tab/>
      </w:r>
      <w:r w:rsidR="0060727C" w:rsidRPr="00B14352">
        <w:rPr>
          <w:bCs/>
          <w:color w:val="000000"/>
          <w:sz w:val="24"/>
        </w:rPr>
        <w:t>2019.01-2019.06</w:t>
      </w:r>
    </w:p>
    <w:p w14:paraId="74050667" w14:textId="77777777" w:rsidR="00C532A0" w:rsidRDefault="0012754D" w:rsidP="00C532A0">
      <w:pPr>
        <w:ind w:firstLineChars="100" w:firstLine="210"/>
        <w:jc w:val="left"/>
        <w:rPr>
          <w:color w:val="000000"/>
          <w:szCs w:val="21"/>
        </w:rPr>
      </w:pPr>
      <w:r w:rsidRPr="006153AD">
        <w:rPr>
          <w:rFonts w:eastAsia="黑体"/>
          <w:color w:val="000000"/>
          <w:szCs w:val="21"/>
        </w:rPr>
        <w:t>项目描述</w:t>
      </w:r>
      <w:r w:rsidRPr="006153AD">
        <w:rPr>
          <w:color w:val="000000"/>
          <w:szCs w:val="21"/>
        </w:rPr>
        <w:t>:</w:t>
      </w:r>
    </w:p>
    <w:p w14:paraId="6EF49902" w14:textId="7DDCE3DB" w:rsidR="0012754D" w:rsidRDefault="00D4015C" w:rsidP="00C532A0">
      <w:pPr>
        <w:ind w:left="420" w:firstLineChars="200" w:firstLine="420"/>
        <w:jc w:val="left"/>
        <w:rPr>
          <w:color w:val="000000"/>
          <w:szCs w:val="21"/>
        </w:rPr>
      </w:pPr>
      <w:r w:rsidRPr="00D4015C">
        <w:rPr>
          <w:rFonts w:hint="eastAsia"/>
          <w:color w:val="000000"/>
          <w:szCs w:val="21"/>
        </w:rPr>
        <w:t>该项目</w:t>
      </w:r>
      <w:r w:rsidR="00C532A0">
        <w:rPr>
          <w:rFonts w:hint="eastAsia"/>
          <w:color w:val="000000"/>
          <w:szCs w:val="21"/>
        </w:rPr>
        <w:t>被</w:t>
      </w:r>
      <w:r w:rsidRPr="00D4015C">
        <w:rPr>
          <w:rFonts w:hint="eastAsia"/>
          <w:color w:val="000000"/>
          <w:szCs w:val="21"/>
        </w:rPr>
        <w:t>校物理</w:t>
      </w:r>
      <w:r w:rsidR="00681A89" w:rsidRPr="00D4015C">
        <w:rPr>
          <w:rFonts w:hint="eastAsia"/>
          <w:color w:val="000000"/>
          <w:szCs w:val="21"/>
        </w:rPr>
        <w:t>教师</w:t>
      </w:r>
      <w:r w:rsidRPr="00D4015C">
        <w:rPr>
          <w:rFonts w:hint="eastAsia"/>
          <w:color w:val="000000"/>
          <w:szCs w:val="21"/>
        </w:rPr>
        <w:t>组委托开发，用于简化</w:t>
      </w:r>
      <w:r w:rsidR="00C532A0">
        <w:rPr>
          <w:rFonts w:hint="eastAsia"/>
          <w:color w:val="000000"/>
          <w:szCs w:val="21"/>
        </w:rPr>
        <w:t>大学</w:t>
      </w:r>
      <w:r w:rsidRPr="00D4015C">
        <w:rPr>
          <w:rFonts w:hint="eastAsia"/>
          <w:color w:val="000000"/>
          <w:szCs w:val="21"/>
        </w:rPr>
        <w:t>物理实验</w:t>
      </w:r>
      <w:r>
        <w:rPr>
          <w:rFonts w:hint="eastAsia"/>
          <w:color w:val="000000"/>
          <w:szCs w:val="21"/>
        </w:rPr>
        <w:t>数据处理</w:t>
      </w:r>
      <w:r w:rsidRPr="00D4015C">
        <w:rPr>
          <w:rFonts w:hint="eastAsia"/>
          <w:color w:val="000000"/>
          <w:szCs w:val="21"/>
        </w:rPr>
        <w:t>操作的响应式在线平台</w:t>
      </w:r>
      <w:r w:rsidR="0012754D" w:rsidRPr="006153AD">
        <w:rPr>
          <w:color w:val="000000"/>
          <w:szCs w:val="21"/>
        </w:rPr>
        <w:t>。</w:t>
      </w:r>
    </w:p>
    <w:p w14:paraId="7A4624BF" w14:textId="77777777" w:rsidR="007D4C72" w:rsidRDefault="00CD2806" w:rsidP="0012754D">
      <w:pPr>
        <w:ind w:firstLineChars="100" w:firstLine="210"/>
        <w:jc w:val="left"/>
        <w:rPr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核心</w:t>
      </w:r>
      <w:r w:rsidR="0012754D" w:rsidRPr="00273C04">
        <w:rPr>
          <w:rFonts w:ascii="黑体" w:eastAsia="黑体" w:hAnsi="黑体" w:hint="eastAsia"/>
          <w:color w:val="000000"/>
          <w:szCs w:val="21"/>
        </w:rPr>
        <w:t>技术</w:t>
      </w:r>
      <w:r w:rsidR="0012754D">
        <w:rPr>
          <w:rFonts w:hint="eastAsia"/>
          <w:color w:val="000000"/>
          <w:szCs w:val="21"/>
        </w:rPr>
        <w:t>:</w:t>
      </w:r>
    </w:p>
    <w:p w14:paraId="389EE35A" w14:textId="6C0AED7F" w:rsidR="0012754D" w:rsidRPr="006153AD" w:rsidRDefault="00B531C8" w:rsidP="007D4C72">
      <w:pPr>
        <w:ind w:left="420" w:firstLineChars="200" w:firstLine="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React</w:t>
      </w:r>
      <w:r>
        <w:rPr>
          <w:rFonts w:hint="eastAsia"/>
          <w:color w:val="000000"/>
          <w:szCs w:val="21"/>
        </w:rPr>
        <w:t>、</w:t>
      </w:r>
      <w:r w:rsidR="00CD2806">
        <w:rPr>
          <w:color w:val="000000"/>
          <w:szCs w:val="21"/>
        </w:rPr>
        <w:t>Redux</w:t>
      </w:r>
      <w:r w:rsidR="0012754D">
        <w:rPr>
          <w:rFonts w:eastAsia="黑体" w:hint="eastAsia"/>
          <w:color w:val="000000"/>
          <w:szCs w:val="21"/>
        </w:rPr>
        <w:t>、</w:t>
      </w:r>
      <w:r w:rsidR="00CD2806">
        <w:rPr>
          <w:rFonts w:eastAsia="黑体" w:hint="eastAsia"/>
          <w:color w:val="000000"/>
          <w:szCs w:val="21"/>
        </w:rPr>
        <w:t>Ant</w:t>
      </w:r>
      <w:r w:rsidR="00CD2806">
        <w:rPr>
          <w:rFonts w:eastAsia="黑体"/>
          <w:color w:val="000000"/>
          <w:szCs w:val="21"/>
        </w:rPr>
        <w:t xml:space="preserve"> </w:t>
      </w:r>
      <w:r w:rsidR="00CD2806">
        <w:rPr>
          <w:rFonts w:eastAsia="黑体" w:hint="eastAsia"/>
          <w:color w:val="000000"/>
          <w:szCs w:val="21"/>
        </w:rPr>
        <w:t>Design</w:t>
      </w:r>
      <w:r w:rsidR="0012754D">
        <w:rPr>
          <w:rFonts w:eastAsia="黑体" w:hint="eastAsia"/>
          <w:color w:val="000000"/>
          <w:szCs w:val="21"/>
        </w:rPr>
        <w:t>、</w:t>
      </w:r>
      <w:proofErr w:type="spellStart"/>
      <w:r w:rsidR="00BF6C13">
        <w:rPr>
          <w:rFonts w:eastAsia="黑体" w:hint="eastAsia"/>
          <w:color w:val="000000"/>
          <w:szCs w:val="21"/>
        </w:rPr>
        <w:t>Axios</w:t>
      </w:r>
      <w:proofErr w:type="spellEnd"/>
      <w:r w:rsidR="00BF6C13">
        <w:rPr>
          <w:rFonts w:eastAsia="黑体" w:hint="eastAsia"/>
          <w:color w:val="000000"/>
          <w:szCs w:val="21"/>
        </w:rPr>
        <w:t>、</w:t>
      </w:r>
      <w:r w:rsidR="00B92F35" w:rsidRPr="00B92F35">
        <w:rPr>
          <w:rFonts w:eastAsia="黑体"/>
          <w:color w:val="000000"/>
          <w:szCs w:val="21"/>
        </w:rPr>
        <w:t>Styled-Components</w:t>
      </w:r>
      <w:r w:rsidR="00E92C6A">
        <w:rPr>
          <w:rFonts w:eastAsia="黑体" w:hint="eastAsia"/>
          <w:color w:val="000000"/>
          <w:szCs w:val="21"/>
        </w:rPr>
        <w:t>、（</w:t>
      </w:r>
      <w:r w:rsidR="00E92C6A">
        <w:rPr>
          <w:rFonts w:eastAsia="黑体" w:hint="eastAsia"/>
          <w:color w:val="000000"/>
          <w:szCs w:val="21"/>
        </w:rPr>
        <w:t>Django</w:t>
      </w:r>
      <w:r w:rsidR="00E92C6A">
        <w:rPr>
          <w:rFonts w:eastAsia="黑体" w:hint="eastAsia"/>
          <w:color w:val="000000"/>
          <w:szCs w:val="21"/>
        </w:rPr>
        <w:t>提供服务）</w:t>
      </w:r>
    </w:p>
    <w:p w14:paraId="4284D6D3" w14:textId="1A0756AB" w:rsidR="0012754D" w:rsidRDefault="00753DAF" w:rsidP="0012754D">
      <w:pPr>
        <w:ind w:firstLineChars="100" w:firstLine="210"/>
        <w:jc w:val="left"/>
        <w:rPr>
          <w:color w:val="000000"/>
          <w:szCs w:val="21"/>
        </w:rPr>
      </w:pPr>
      <w:r>
        <w:rPr>
          <w:rFonts w:eastAsia="黑体" w:hint="eastAsia"/>
          <w:color w:val="000000"/>
          <w:szCs w:val="21"/>
        </w:rPr>
        <w:t>核心模块</w:t>
      </w:r>
      <w:r w:rsidR="0012754D" w:rsidRPr="006153AD">
        <w:rPr>
          <w:color w:val="000000"/>
          <w:szCs w:val="21"/>
        </w:rPr>
        <w:t>:</w:t>
      </w:r>
    </w:p>
    <w:p w14:paraId="1F9ECEAB" w14:textId="59809EF9" w:rsidR="005C3F3E" w:rsidRPr="006E5944" w:rsidRDefault="006E46DB" w:rsidP="006E5944">
      <w:pPr>
        <w:pStyle w:val="aa"/>
        <w:numPr>
          <w:ilvl w:val="0"/>
          <w:numId w:val="7"/>
        </w:numPr>
        <w:ind w:firstLineChars="0"/>
        <w:jc w:val="left"/>
        <w:rPr>
          <w:color w:val="000000"/>
          <w:szCs w:val="21"/>
        </w:rPr>
      </w:pPr>
      <w:r w:rsidRPr="006E5944">
        <w:rPr>
          <w:rFonts w:hint="eastAsia"/>
          <w:color w:val="000000"/>
          <w:szCs w:val="21"/>
        </w:rPr>
        <w:t>实验数据导入平台</w:t>
      </w:r>
      <w:r w:rsidR="001106B2">
        <w:rPr>
          <w:rFonts w:hint="eastAsia"/>
          <w:color w:val="000000"/>
          <w:szCs w:val="21"/>
        </w:rPr>
        <w:t>，</w:t>
      </w:r>
      <w:r w:rsidR="0059581A">
        <w:rPr>
          <w:rFonts w:hint="eastAsia"/>
          <w:color w:val="000000"/>
          <w:szCs w:val="21"/>
        </w:rPr>
        <w:t>以</w:t>
      </w:r>
      <w:r w:rsidR="005D2A94" w:rsidRPr="006E5944">
        <w:rPr>
          <w:rFonts w:hint="eastAsia"/>
          <w:color w:val="000000"/>
          <w:szCs w:val="21"/>
        </w:rPr>
        <w:t>供老师</w:t>
      </w:r>
      <w:r w:rsidR="004137AC">
        <w:rPr>
          <w:rFonts w:hint="eastAsia"/>
          <w:color w:val="000000"/>
          <w:szCs w:val="21"/>
        </w:rPr>
        <w:t>在后台系统中</w:t>
      </w:r>
      <w:r w:rsidR="0059581A">
        <w:rPr>
          <w:rFonts w:hint="eastAsia"/>
          <w:color w:val="000000"/>
          <w:szCs w:val="21"/>
        </w:rPr>
        <w:t>查阅</w:t>
      </w:r>
      <w:r w:rsidR="006E5944" w:rsidRPr="006E5944">
        <w:rPr>
          <w:rFonts w:hint="eastAsia"/>
          <w:color w:val="000000"/>
          <w:szCs w:val="21"/>
        </w:rPr>
        <w:t>总结</w:t>
      </w:r>
      <w:r w:rsidR="0059581A">
        <w:rPr>
          <w:rFonts w:hint="eastAsia"/>
          <w:color w:val="000000"/>
          <w:szCs w:val="21"/>
        </w:rPr>
        <w:t>。</w:t>
      </w:r>
    </w:p>
    <w:p w14:paraId="5BFF558D" w14:textId="09B4A6CE" w:rsidR="006E5944" w:rsidRDefault="00186415" w:rsidP="006E5944">
      <w:pPr>
        <w:pStyle w:val="aa"/>
        <w:numPr>
          <w:ilvl w:val="0"/>
          <w:numId w:val="7"/>
        </w:numPr>
        <w:ind w:firstLineChars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播放</w:t>
      </w:r>
      <w:r w:rsidR="000A6D03">
        <w:rPr>
          <w:rFonts w:hint="eastAsia"/>
          <w:color w:val="000000"/>
          <w:szCs w:val="21"/>
        </w:rPr>
        <w:t>教程</w:t>
      </w:r>
      <w:r w:rsidR="008C709C">
        <w:rPr>
          <w:rFonts w:hint="eastAsia"/>
          <w:color w:val="000000"/>
          <w:szCs w:val="21"/>
        </w:rPr>
        <w:t>视频</w:t>
      </w:r>
      <w:r w:rsidR="00217DA3">
        <w:rPr>
          <w:rFonts w:hint="eastAsia"/>
          <w:color w:val="000000"/>
          <w:szCs w:val="21"/>
        </w:rPr>
        <w:t>，</w:t>
      </w:r>
      <w:r w:rsidR="000A6D03">
        <w:rPr>
          <w:rFonts w:hint="eastAsia"/>
          <w:color w:val="000000"/>
          <w:szCs w:val="21"/>
        </w:rPr>
        <w:t>基于真实数据</w:t>
      </w:r>
      <w:r w:rsidR="004E0A3E">
        <w:rPr>
          <w:rFonts w:hint="eastAsia"/>
          <w:color w:val="000000"/>
          <w:szCs w:val="21"/>
        </w:rPr>
        <w:t>模拟图像并</w:t>
      </w:r>
      <w:r w:rsidR="00217DA3">
        <w:rPr>
          <w:rFonts w:hint="eastAsia"/>
          <w:color w:val="000000"/>
          <w:szCs w:val="21"/>
        </w:rPr>
        <w:t>导出实验报告</w:t>
      </w:r>
      <w:r w:rsidR="00054429">
        <w:rPr>
          <w:rFonts w:hint="eastAsia"/>
          <w:color w:val="000000"/>
          <w:szCs w:val="21"/>
        </w:rPr>
        <w:t>。</w:t>
      </w:r>
    </w:p>
    <w:p w14:paraId="6A14DB30" w14:textId="681F2DDD" w:rsidR="006F14F1" w:rsidRPr="006E5944" w:rsidRDefault="00770B3A" w:rsidP="006E5944">
      <w:pPr>
        <w:pStyle w:val="aa"/>
        <w:numPr>
          <w:ilvl w:val="0"/>
          <w:numId w:val="7"/>
        </w:numPr>
        <w:ind w:firstLineChars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在平台提供的</w:t>
      </w:r>
      <w:r w:rsidR="006C3E31">
        <w:rPr>
          <w:rFonts w:hint="eastAsia"/>
          <w:color w:val="000000"/>
          <w:szCs w:val="21"/>
        </w:rPr>
        <w:t>附加功能</w:t>
      </w:r>
      <w:r>
        <w:rPr>
          <w:rFonts w:hint="eastAsia"/>
          <w:color w:val="000000"/>
          <w:szCs w:val="21"/>
        </w:rPr>
        <w:t>中有相关的实验相关参考资料</w:t>
      </w:r>
      <w:r w:rsidR="007A7CB1">
        <w:rPr>
          <w:rFonts w:hint="eastAsia"/>
          <w:color w:val="000000"/>
          <w:szCs w:val="21"/>
        </w:rPr>
        <w:t>。</w:t>
      </w:r>
    </w:p>
    <w:p w14:paraId="7207F129" w14:textId="34D5E3BE" w:rsidR="0012754D" w:rsidRPr="006153AD" w:rsidRDefault="0012754D" w:rsidP="0012754D">
      <w:pPr>
        <w:ind w:firstLineChars="100" w:firstLine="210"/>
        <w:jc w:val="left"/>
        <w:rPr>
          <w:color w:val="000000"/>
          <w:szCs w:val="21"/>
        </w:rPr>
      </w:pPr>
      <w:r w:rsidRPr="006153AD">
        <w:rPr>
          <w:rFonts w:eastAsia="黑体"/>
          <w:color w:val="000000"/>
          <w:szCs w:val="21"/>
        </w:rPr>
        <w:t>技术</w:t>
      </w:r>
      <w:r w:rsidR="006535C9">
        <w:rPr>
          <w:rFonts w:eastAsia="黑体" w:hint="eastAsia"/>
          <w:color w:val="000000"/>
          <w:szCs w:val="21"/>
        </w:rPr>
        <w:t>亮点</w:t>
      </w:r>
      <w:r w:rsidRPr="006153AD">
        <w:rPr>
          <w:color w:val="000000"/>
          <w:szCs w:val="21"/>
        </w:rPr>
        <w:t>：</w:t>
      </w:r>
    </w:p>
    <w:p w14:paraId="35BBA775" w14:textId="356AF3F3" w:rsidR="0012754D" w:rsidRPr="006153AD" w:rsidRDefault="0005226E" w:rsidP="00D87395">
      <w:pPr>
        <w:numPr>
          <w:ilvl w:val="0"/>
          <w:numId w:val="9"/>
        </w:num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使</w:t>
      </w:r>
      <w:r w:rsidR="0012754D" w:rsidRPr="006153AD">
        <w:rPr>
          <w:color w:val="000000"/>
          <w:szCs w:val="21"/>
        </w:rPr>
        <w:t>用</w:t>
      </w:r>
      <w:proofErr w:type="spellStart"/>
      <w:r>
        <w:rPr>
          <w:rFonts w:hint="eastAsia"/>
          <w:color w:val="000000"/>
          <w:szCs w:val="21"/>
        </w:rPr>
        <w:t>React</w:t>
      </w:r>
      <w:r w:rsidR="001E7AEB">
        <w:rPr>
          <w:color w:val="000000"/>
          <w:szCs w:val="21"/>
        </w:rPr>
        <w:t>+</w:t>
      </w:r>
      <w:r w:rsidR="001E7AEB">
        <w:rPr>
          <w:rFonts w:hint="eastAsia"/>
          <w:color w:val="000000"/>
          <w:szCs w:val="21"/>
        </w:rPr>
        <w:t>Redux</w:t>
      </w:r>
      <w:proofErr w:type="spellEnd"/>
      <w:r w:rsidR="00F338DD">
        <w:rPr>
          <w:rFonts w:hint="eastAsia"/>
          <w:color w:val="000000"/>
          <w:szCs w:val="21"/>
        </w:rPr>
        <w:t>语法搭建</w:t>
      </w:r>
      <w:r w:rsidR="00FE7F07">
        <w:rPr>
          <w:rFonts w:hint="eastAsia"/>
          <w:color w:val="000000"/>
          <w:szCs w:val="21"/>
        </w:rPr>
        <w:t>整个项目</w:t>
      </w:r>
      <w:r w:rsidR="001E7AEB">
        <w:rPr>
          <w:color w:val="000000"/>
          <w:szCs w:val="21"/>
        </w:rPr>
        <w:t>,</w:t>
      </w:r>
      <w:r w:rsidR="001E7AEB">
        <w:rPr>
          <w:rFonts w:hint="eastAsia"/>
          <w:color w:val="000000"/>
          <w:szCs w:val="21"/>
        </w:rPr>
        <w:t>并对数据集中管理</w:t>
      </w:r>
      <w:r w:rsidR="00113ED6">
        <w:rPr>
          <w:rFonts w:hint="eastAsia"/>
          <w:color w:val="000000"/>
          <w:szCs w:val="21"/>
        </w:rPr>
        <w:t>。</w:t>
      </w:r>
    </w:p>
    <w:p w14:paraId="7B140D31" w14:textId="5A8A7991" w:rsidR="0012754D" w:rsidRPr="006153AD" w:rsidRDefault="00FE7F07" w:rsidP="00D87395">
      <w:pPr>
        <w:numPr>
          <w:ilvl w:val="0"/>
          <w:numId w:val="9"/>
        </w:numPr>
        <w:jc w:val="left"/>
        <w:rPr>
          <w:szCs w:val="21"/>
        </w:rPr>
      </w:pPr>
      <w:r>
        <w:rPr>
          <w:rFonts w:hint="eastAsia"/>
          <w:szCs w:val="21"/>
        </w:rPr>
        <w:t>使用</w:t>
      </w:r>
      <w:r w:rsidR="001E7AEB">
        <w:rPr>
          <w:rFonts w:hint="eastAsia"/>
          <w:szCs w:val="21"/>
        </w:rPr>
        <w:t>Ant</w:t>
      </w:r>
      <w:r w:rsidR="001E7AEB">
        <w:rPr>
          <w:szCs w:val="21"/>
        </w:rPr>
        <w:t xml:space="preserve"> </w:t>
      </w:r>
      <w:r w:rsidR="001E7AEB">
        <w:rPr>
          <w:rFonts w:hint="eastAsia"/>
          <w:szCs w:val="21"/>
        </w:rPr>
        <w:t>Design</w:t>
      </w:r>
      <w:r w:rsidR="001E7AEB">
        <w:rPr>
          <w:rFonts w:hint="eastAsia"/>
          <w:szCs w:val="21"/>
        </w:rPr>
        <w:t>的</w:t>
      </w:r>
      <w:r w:rsidR="001E7AEB">
        <w:rPr>
          <w:rFonts w:hint="eastAsia"/>
          <w:szCs w:val="21"/>
        </w:rPr>
        <w:t>UI</w:t>
      </w:r>
      <w:r w:rsidR="001E7AEB">
        <w:rPr>
          <w:rFonts w:hint="eastAsia"/>
          <w:szCs w:val="21"/>
        </w:rPr>
        <w:t>组件库</w:t>
      </w:r>
      <w:r w:rsidR="00AE1151">
        <w:rPr>
          <w:rFonts w:hint="eastAsia"/>
          <w:szCs w:val="21"/>
        </w:rPr>
        <w:t>打造</w:t>
      </w:r>
      <w:r w:rsidR="00403B05">
        <w:rPr>
          <w:rFonts w:hint="eastAsia"/>
          <w:szCs w:val="21"/>
        </w:rPr>
        <w:t>整体</w:t>
      </w:r>
      <w:r w:rsidR="002F5DC9">
        <w:rPr>
          <w:rFonts w:hint="eastAsia"/>
          <w:szCs w:val="21"/>
        </w:rPr>
        <w:t>设计风格</w:t>
      </w:r>
      <w:r w:rsidR="00403B05">
        <w:rPr>
          <w:szCs w:val="21"/>
        </w:rPr>
        <w:t>,</w:t>
      </w:r>
      <w:r w:rsidR="00403B05">
        <w:rPr>
          <w:rFonts w:hint="eastAsia"/>
          <w:szCs w:val="21"/>
        </w:rPr>
        <w:t>并快速构建组件</w:t>
      </w:r>
      <w:r w:rsidR="00113ED6">
        <w:rPr>
          <w:rFonts w:hint="eastAsia"/>
          <w:szCs w:val="21"/>
        </w:rPr>
        <w:t>。</w:t>
      </w:r>
    </w:p>
    <w:p w14:paraId="4B4AFAE6" w14:textId="3C462DBC" w:rsidR="0012754D" w:rsidRPr="006153AD" w:rsidRDefault="00C03C71" w:rsidP="00D87395">
      <w:pPr>
        <w:numPr>
          <w:ilvl w:val="0"/>
          <w:numId w:val="9"/>
        </w:numPr>
        <w:jc w:val="left"/>
        <w:rPr>
          <w:szCs w:val="21"/>
        </w:rPr>
      </w:pPr>
      <w:r>
        <w:rPr>
          <w:rFonts w:hint="eastAsia"/>
          <w:color w:val="000000"/>
          <w:szCs w:val="21"/>
        </w:rPr>
        <w:t>使用</w:t>
      </w:r>
      <w:r w:rsidRPr="00C03C71">
        <w:rPr>
          <w:color w:val="000000"/>
          <w:szCs w:val="21"/>
        </w:rPr>
        <w:t>react-router-</w:t>
      </w:r>
      <w:proofErr w:type="spellStart"/>
      <w:r w:rsidRPr="00C03C71">
        <w:rPr>
          <w:color w:val="000000"/>
          <w:szCs w:val="21"/>
        </w:rPr>
        <w:t>dom</w:t>
      </w:r>
      <w:proofErr w:type="spellEnd"/>
      <w:r>
        <w:rPr>
          <w:rFonts w:hint="eastAsia"/>
          <w:color w:val="000000"/>
          <w:szCs w:val="21"/>
        </w:rPr>
        <w:t>进行路由转发</w:t>
      </w:r>
      <w:r w:rsidR="00113ED6">
        <w:rPr>
          <w:rFonts w:hint="eastAsia"/>
          <w:color w:val="000000"/>
          <w:szCs w:val="21"/>
        </w:rPr>
        <w:t>。</w:t>
      </w:r>
    </w:p>
    <w:p w14:paraId="0BDCAB16" w14:textId="3E283D70" w:rsidR="00F10A35" w:rsidRPr="00F10A35" w:rsidRDefault="00F10A35" w:rsidP="00F10A35">
      <w:pPr>
        <w:numPr>
          <w:ilvl w:val="0"/>
          <w:numId w:val="9"/>
        </w:numPr>
        <w:jc w:val="left"/>
        <w:rPr>
          <w:szCs w:val="21"/>
        </w:rPr>
      </w:pPr>
      <w:r>
        <w:rPr>
          <w:rFonts w:hint="eastAsia"/>
          <w:szCs w:val="21"/>
        </w:rPr>
        <w:t>使用</w:t>
      </w:r>
      <w:r w:rsidRPr="00F10A35">
        <w:rPr>
          <w:szCs w:val="21"/>
        </w:rPr>
        <w:t>Styled-Components</w:t>
      </w:r>
      <w:r w:rsidRPr="00F10A35">
        <w:rPr>
          <w:rFonts w:hint="eastAsia"/>
          <w:szCs w:val="21"/>
        </w:rPr>
        <w:t>实现样式的统一管理</w:t>
      </w:r>
      <w:r w:rsidR="00AC46BB">
        <w:rPr>
          <w:rFonts w:hint="eastAsia"/>
          <w:szCs w:val="21"/>
        </w:rPr>
        <w:t>。</w:t>
      </w:r>
    </w:p>
    <w:p w14:paraId="3F7421F1" w14:textId="7C9478A9" w:rsidR="00DA78DF" w:rsidRDefault="00054C21" w:rsidP="0008361A">
      <w:pPr>
        <w:widowControl/>
        <w:tabs>
          <w:tab w:val="left" w:pos="8505"/>
        </w:tabs>
        <w:ind w:firstLineChars="100" w:firstLine="210"/>
        <w:jc w:val="left"/>
        <w:rPr>
          <w:rStyle w:val="a3"/>
          <w:szCs w:val="21"/>
        </w:rPr>
      </w:pPr>
      <w:proofErr w:type="spellStart"/>
      <w:r>
        <w:rPr>
          <w:rFonts w:ascii="宋体" w:hAnsi="宋体"/>
          <w:szCs w:val="21"/>
        </w:rPr>
        <w:t>G</w:t>
      </w:r>
      <w:r>
        <w:rPr>
          <w:rFonts w:ascii="宋体" w:hAnsi="宋体" w:hint="eastAsia"/>
          <w:szCs w:val="21"/>
        </w:rPr>
        <w:t>ithub</w:t>
      </w:r>
      <w:proofErr w:type="spellEnd"/>
      <w:r>
        <w:rPr>
          <w:rFonts w:ascii="宋体" w:hAnsi="宋体" w:hint="eastAsia"/>
          <w:szCs w:val="21"/>
        </w:rPr>
        <w:t>项目地址:</w:t>
      </w:r>
      <w:r w:rsidR="003F3C39" w:rsidRPr="003F3C39">
        <w:t xml:space="preserve"> </w:t>
      </w:r>
      <w:hyperlink r:id="rId18" w:history="1">
        <w:r w:rsidR="003F3C39">
          <w:rPr>
            <w:rStyle w:val="a3"/>
          </w:rPr>
          <w:t>https://github.com/827652549/zzuli-physics-platform</w:t>
        </w:r>
      </w:hyperlink>
      <w:r w:rsidR="005D2ECA">
        <w:rPr>
          <w:kern w:val="0"/>
          <w:sz w:val="24"/>
        </w:rPr>
        <w:tab/>
      </w:r>
    </w:p>
    <w:p w14:paraId="5EE0C01C" w14:textId="77777777" w:rsidR="006F3690" w:rsidRPr="003F3C39" w:rsidRDefault="006F3690" w:rsidP="0008361A">
      <w:pPr>
        <w:widowControl/>
        <w:tabs>
          <w:tab w:val="left" w:pos="8505"/>
        </w:tabs>
        <w:ind w:firstLineChars="100" w:firstLine="240"/>
        <w:jc w:val="left"/>
        <w:rPr>
          <w:kern w:val="0"/>
          <w:sz w:val="24"/>
        </w:rPr>
      </w:pPr>
    </w:p>
    <w:p w14:paraId="306D8C87" w14:textId="1118F3B4" w:rsidR="00DD142A" w:rsidRPr="00DD142A" w:rsidRDefault="00553B7B" w:rsidP="00DD142A">
      <w:pPr>
        <w:pBdr>
          <w:bottom w:val="single" w:sz="6" w:space="1" w:color="auto"/>
        </w:pBdr>
        <w:ind w:firstLineChars="150" w:firstLine="422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89287A8" wp14:editId="175BC078">
            <wp:simplePos x="0" y="0"/>
            <wp:positionH relativeFrom="column">
              <wp:posOffset>-49149</wp:posOffset>
            </wp:positionH>
            <wp:positionV relativeFrom="paragraph">
              <wp:posOffset>33655</wp:posOffset>
            </wp:positionV>
            <wp:extent cx="304800" cy="3048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经历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00A">
        <w:rPr>
          <w:rFonts w:hint="eastAsia"/>
          <w:b/>
          <w:color w:val="000000"/>
          <w:sz w:val="28"/>
          <w:szCs w:val="28"/>
        </w:rPr>
        <w:t>组织经历</w:t>
      </w:r>
      <w:r w:rsidR="00DE300A" w:rsidRPr="006153AD">
        <w:rPr>
          <w:b/>
          <w:color w:val="000000"/>
          <w:sz w:val="28"/>
          <w:szCs w:val="28"/>
        </w:rPr>
        <w:t xml:space="preserve">                             </w:t>
      </w:r>
    </w:p>
    <w:p w14:paraId="285F312C" w14:textId="77777777" w:rsidR="006F3690" w:rsidRDefault="006F3690" w:rsidP="0008361A">
      <w:pPr>
        <w:tabs>
          <w:tab w:val="left" w:pos="8505"/>
        </w:tabs>
        <w:jc w:val="left"/>
        <w:rPr>
          <w:b/>
          <w:sz w:val="24"/>
        </w:rPr>
      </w:pPr>
    </w:p>
    <w:p w14:paraId="61809121" w14:textId="6F36E795" w:rsidR="00DF0918" w:rsidRDefault="001A20C7" w:rsidP="0008361A">
      <w:pPr>
        <w:tabs>
          <w:tab w:val="left" w:pos="8505"/>
        </w:tabs>
        <w:jc w:val="left"/>
        <w:rPr>
          <w:color w:val="000000"/>
          <w:szCs w:val="21"/>
        </w:rPr>
      </w:pPr>
      <w:r>
        <w:rPr>
          <w:rFonts w:hint="eastAsia"/>
          <w:b/>
          <w:sz w:val="24"/>
        </w:rPr>
        <w:t>创业</w:t>
      </w:r>
      <w:r w:rsidR="00DC197B">
        <w:rPr>
          <w:rFonts w:hint="eastAsia"/>
          <w:b/>
          <w:sz w:val="24"/>
        </w:rPr>
        <w:t>产品</w:t>
      </w:r>
      <w:r w:rsidR="00E56987" w:rsidRPr="00B448F6">
        <w:rPr>
          <w:rFonts w:hint="eastAsia"/>
          <w:b/>
          <w:sz w:val="24"/>
        </w:rPr>
        <w:t>“护驾行</w:t>
      </w:r>
      <w:r w:rsidR="00E56987" w:rsidRPr="00B448F6">
        <w:rPr>
          <w:rFonts w:hint="eastAsia"/>
          <w:b/>
          <w:sz w:val="24"/>
        </w:rPr>
        <w:t>-</w:t>
      </w:r>
      <w:r w:rsidR="00E56987" w:rsidRPr="00B448F6">
        <w:rPr>
          <w:rFonts w:hint="eastAsia"/>
          <w:b/>
          <w:sz w:val="24"/>
        </w:rPr>
        <w:t>防疲劳驾驶预警助手”</w:t>
      </w:r>
      <w:r w:rsidR="006F7448">
        <w:rPr>
          <w:color w:val="000000"/>
          <w:szCs w:val="21"/>
        </w:rPr>
        <w:tab/>
        <w:t>2019.03-</w:t>
      </w:r>
      <w:r w:rsidR="006F7448">
        <w:rPr>
          <w:rFonts w:hint="eastAsia"/>
          <w:color w:val="000000"/>
          <w:szCs w:val="21"/>
        </w:rPr>
        <w:t>至今</w:t>
      </w:r>
    </w:p>
    <w:p w14:paraId="1F010507" w14:textId="5D3F4357" w:rsidR="00550192" w:rsidRDefault="001A4AEA" w:rsidP="0074759F">
      <w:pPr>
        <w:ind w:firstLine="420"/>
        <w:jc w:val="left"/>
        <w:rPr>
          <w:color w:val="000000"/>
          <w:szCs w:val="21"/>
        </w:rPr>
      </w:pPr>
      <w:r w:rsidRPr="004D6482">
        <w:rPr>
          <w:rFonts w:ascii="黑体" w:eastAsia="黑体" w:hAnsi="黑体" w:hint="eastAsia"/>
          <w:color w:val="000000"/>
          <w:szCs w:val="21"/>
        </w:rPr>
        <w:t>产品介绍</w:t>
      </w:r>
      <w:r>
        <w:rPr>
          <w:rFonts w:hint="eastAsia"/>
          <w:color w:val="000000"/>
          <w:szCs w:val="21"/>
        </w:rPr>
        <w:t>:</w:t>
      </w:r>
      <w:r w:rsidR="0026137F">
        <w:rPr>
          <w:rFonts w:hint="eastAsia"/>
          <w:color w:val="000000"/>
          <w:szCs w:val="21"/>
        </w:rPr>
        <w:t>这是</w:t>
      </w:r>
      <w:r w:rsidR="00A16B1F" w:rsidRPr="00A16B1F">
        <w:rPr>
          <w:color w:val="000000"/>
          <w:szCs w:val="21"/>
        </w:rPr>
        <w:t>一款</w:t>
      </w:r>
      <w:r w:rsidR="00A16B1F" w:rsidRPr="001C1C7F">
        <w:rPr>
          <w:color w:val="000000"/>
          <w:szCs w:val="21"/>
          <w:u w:val="single"/>
        </w:rPr>
        <w:t>基于人脸检测的车载防疲劳驾驶预警系统</w:t>
      </w:r>
      <w:r w:rsidR="006D42E6">
        <w:rPr>
          <w:color w:val="000000"/>
          <w:szCs w:val="21"/>
        </w:rPr>
        <w:t>,</w:t>
      </w:r>
      <w:r w:rsidR="003F6CC1" w:rsidRPr="003F6CC1">
        <w:rPr>
          <w:color w:val="000000"/>
          <w:szCs w:val="21"/>
        </w:rPr>
        <w:t xml:space="preserve"> </w:t>
      </w:r>
      <w:r w:rsidR="008A5B34">
        <w:rPr>
          <w:rFonts w:hint="eastAsia"/>
          <w:color w:val="000000"/>
          <w:szCs w:val="21"/>
        </w:rPr>
        <w:t>由</w:t>
      </w:r>
      <w:r w:rsidR="003F6CC1" w:rsidRPr="00A16B1F">
        <w:rPr>
          <w:color w:val="000000"/>
          <w:szCs w:val="21"/>
        </w:rPr>
        <w:t>我的团队</w:t>
      </w:r>
      <w:r w:rsidR="003F6CC1" w:rsidRPr="00B45E40">
        <w:rPr>
          <w:color w:val="000000"/>
          <w:szCs w:val="21"/>
          <w:u w:val="single"/>
        </w:rPr>
        <w:t>自主设计和研发</w:t>
      </w:r>
      <w:r w:rsidR="0074759F">
        <w:rPr>
          <w:rFonts w:hint="eastAsia"/>
          <w:color w:val="000000"/>
          <w:szCs w:val="21"/>
        </w:rPr>
        <w:t>，目前</w:t>
      </w:r>
      <w:r w:rsidR="00305595">
        <w:rPr>
          <w:rFonts w:hint="eastAsia"/>
          <w:color w:val="000000"/>
          <w:szCs w:val="21"/>
        </w:rPr>
        <w:t>立项为</w:t>
      </w:r>
      <w:r w:rsidR="0074759F" w:rsidRPr="005E7EDD">
        <w:rPr>
          <w:b/>
          <w:bCs/>
          <w:color w:val="000000"/>
          <w:szCs w:val="21"/>
        </w:rPr>
        <w:t>大学生创新训练计划国家级重点项目</w:t>
      </w:r>
      <w:r w:rsidR="0074759F" w:rsidRPr="00A16B1F">
        <w:rPr>
          <w:color w:val="000000"/>
          <w:szCs w:val="21"/>
        </w:rPr>
        <w:t>。</w:t>
      </w:r>
    </w:p>
    <w:p w14:paraId="48E7A228" w14:textId="66E5F32A" w:rsidR="00964A55" w:rsidRDefault="00964A55" w:rsidP="00EE7933">
      <w:pPr>
        <w:tabs>
          <w:tab w:val="left" w:pos="8505"/>
        </w:tabs>
        <w:jc w:val="left"/>
        <w:rPr>
          <w:color w:val="000000"/>
          <w:szCs w:val="21"/>
        </w:rPr>
      </w:pPr>
      <w:r>
        <w:rPr>
          <w:color w:val="000000"/>
          <w:szCs w:val="21"/>
        </w:rPr>
        <w:tab/>
      </w:r>
    </w:p>
    <w:p w14:paraId="7446F27A" w14:textId="5E7F91A1" w:rsidR="003750C5" w:rsidRDefault="003750C5" w:rsidP="00EE7933">
      <w:pPr>
        <w:tabs>
          <w:tab w:val="left" w:pos="8505"/>
        </w:tabs>
        <w:jc w:val="left"/>
        <w:rPr>
          <w:color w:val="000000"/>
          <w:szCs w:val="21"/>
        </w:rPr>
      </w:pPr>
      <w:r>
        <w:rPr>
          <w:rFonts w:hint="eastAsia"/>
          <w:b/>
          <w:sz w:val="24"/>
        </w:rPr>
        <w:t>校级软件实验室负责人</w:t>
      </w:r>
      <w:r>
        <w:rPr>
          <w:color w:val="000000"/>
          <w:szCs w:val="21"/>
        </w:rPr>
        <w:tab/>
        <w:t>201</w:t>
      </w:r>
      <w:r w:rsidR="00925221">
        <w:rPr>
          <w:color w:val="000000"/>
          <w:szCs w:val="21"/>
        </w:rPr>
        <w:t>8</w:t>
      </w:r>
      <w:r>
        <w:rPr>
          <w:color w:val="000000"/>
          <w:szCs w:val="21"/>
        </w:rPr>
        <w:t>.0</w:t>
      </w:r>
      <w:r w:rsidR="00ED4537">
        <w:rPr>
          <w:color w:val="000000"/>
          <w:szCs w:val="21"/>
        </w:rPr>
        <w:t>9</w:t>
      </w:r>
      <w:r>
        <w:rPr>
          <w:color w:val="000000"/>
          <w:szCs w:val="21"/>
        </w:rPr>
        <w:t>-</w:t>
      </w:r>
      <w:r>
        <w:rPr>
          <w:rFonts w:hint="eastAsia"/>
          <w:color w:val="000000"/>
          <w:szCs w:val="21"/>
        </w:rPr>
        <w:t>至今</w:t>
      </w:r>
    </w:p>
    <w:p w14:paraId="7AE11461" w14:textId="3104BDB3" w:rsidR="008E36D2" w:rsidRDefault="00827F4F" w:rsidP="00C90E72">
      <w:pPr>
        <w:ind w:firstLine="420"/>
        <w:jc w:val="left"/>
        <w:rPr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工作</w:t>
      </w:r>
      <w:r w:rsidR="001C70E4">
        <w:rPr>
          <w:rFonts w:ascii="黑体" w:eastAsia="黑体" w:hAnsi="黑体" w:hint="eastAsia"/>
          <w:color w:val="000000"/>
          <w:szCs w:val="21"/>
        </w:rPr>
        <w:t>经历</w:t>
      </w:r>
      <w:r w:rsidR="003750C5">
        <w:rPr>
          <w:rFonts w:hint="eastAsia"/>
          <w:color w:val="000000"/>
          <w:szCs w:val="21"/>
        </w:rPr>
        <w:t>:</w:t>
      </w:r>
      <w:r w:rsidR="00C76EEC" w:rsidRPr="00C76EEC">
        <w:rPr>
          <w:rFonts w:hint="eastAsia"/>
        </w:rPr>
        <w:t xml:space="preserve"> </w:t>
      </w:r>
      <w:r w:rsidR="00C76EEC" w:rsidRPr="00C76EEC">
        <w:rPr>
          <w:rFonts w:hint="eastAsia"/>
          <w:color w:val="000000"/>
          <w:szCs w:val="21"/>
        </w:rPr>
        <w:t>负责校级软件实验室管理</w:t>
      </w:r>
      <w:r w:rsidR="00823F80">
        <w:rPr>
          <w:rFonts w:hint="eastAsia"/>
          <w:color w:val="000000"/>
          <w:szCs w:val="21"/>
        </w:rPr>
        <w:t>和新人培养</w:t>
      </w:r>
      <w:r w:rsidR="00C76EEC" w:rsidRPr="00C76EEC">
        <w:rPr>
          <w:rFonts w:hint="eastAsia"/>
          <w:color w:val="000000"/>
          <w:szCs w:val="21"/>
        </w:rPr>
        <w:t>，带领团队开发项目，从需求分析、责任分工、研发跟进到项目</w:t>
      </w:r>
      <w:r w:rsidR="00113A54">
        <w:rPr>
          <w:rFonts w:hint="eastAsia"/>
          <w:color w:val="000000"/>
          <w:szCs w:val="21"/>
        </w:rPr>
        <w:t>部</w:t>
      </w:r>
      <w:r w:rsidR="00C76EEC" w:rsidRPr="00C76EEC">
        <w:rPr>
          <w:rFonts w:hint="eastAsia"/>
          <w:color w:val="000000"/>
          <w:szCs w:val="21"/>
        </w:rPr>
        <w:t>署等，</w:t>
      </w:r>
      <w:r w:rsidR="00EE70B4">
        <w:rPr>
          <w:rFonts w:hint="eastAsia"/>
          <w:color w:val="000000"/>
          <w:szCs w:val="21"/>
        </w:rPr>
        <w:t>带领实验室</w:t>
      </w:r>
      <w:r w:rsidR="00F63EE8">
        <w:rPr>
          <w:rFonts w:hint="eastAsia"/>
          <w:color w:val="000000"/>
          <w:szCs w:val="21"/>
        </w:rPr>
        <w:t>成员</w:t>
      </w:r>
      <w:r w:rsidR="00C76EEC" w:rsidRPr="00C76EEC">
        <w:rPr>
          <w:rFonts w:hint="eastAsia"/>
          <w:color w:val="000000"/>
          <w:szCs w:val="21"/>
        </w:rPr>
        <w:t>参加国家级省级比赛，取得国家级省级奖项二十余项</w:t>
      </w:r>
      <w:r w:rsidR="00F12A3A">
        <w:rPr>
          <w:rFonts w:hint="eastAsia"/>
          <w:color w:val="000000"/>
          <w:szCs w:val="21"/>
        </w:rPr>
        <w:t>。</w:t>
      </w:r>
    </w:p>
    <w:p w14:paraId="1DEE51E6" w14:textId="77777777" w:rsidR="00C90E72" w:rsidRPr="00835EDE" w:rsidRDefault="00C90E72" w:rsidP="00C90E72">
      <w:pPr>
        <w:ind w:firstLine="420"/>
        <w:jc w:val="left"/>
        <w:rPr>
          <w:color w:val="000000"/>
          <w:szCs w:val="21"/>
        </w:rPr>
      </w:pPr>
    </w:p>
    <w:p w14:paraId="0493B335" w14:textId="5EA43ED4" w:rsidR="00944369" w:rsidRPr="007D6D24" w:rsidRDefault="00553B7B" w:rsidP="007D6D24">
      <w:pPr>
        <w:pBdr>
          <w:bottom w:val="single" w:sz="6" w:space="1" w:color="auto"/>
        </w:pBdr>
        <w:ind w:firstLineChars="150" w:firstLine="422"/>
        <w:rPr>
          <w:b/>
          <w:color w:val="000000"/>
          <w:sz w:val="28"/>
          <w:szCs w:val="28"/>
        </w:rPr>
      </w:pPr>
      <w:r>
        <w:rPr>
          <w:rFonts w:hint="eastAsia"/>
          <w:b/>
          <w:noProof/>
          <w:color w:val="000000"/>
          <w:sz w:val="28"/>
          <w:szCs w:val="28"/>
          <w:lang w:val="zh-CN"/>
        </w:rPr>
        <w:drawing>
          <wp:anchor distT="0" distB="0" distL="114300" distR="114300" simplePos="0" relativeHeight="251662336" behindDoc="0" locked="0" layoutInCell="1" allowOverlap="1" wp14:anchorId="74190DDE" wp14:editId="29B9166C">
            <wp:simplePos x="0" y="0"/>
            <wp:positionH relativeFrom="column">
              <wp:posOffset>0</wp:posOffset>
            </wp:positionH>
            <wp:positionV relativeFrom="paragraph">
              <wp:posOffset>72263</wp:posOffset>
            </wp:positionV>
            <wp:extent cx="249936" cy="249936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荣誉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17" cy="252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369">
        <w:rPr>
          <w:rFonts w:hint="eastAsia"/>
          <w:b/>
          <w:color w:val="000000"/>
          <w:sz w:val="28"/>
          <w:szCs w:val="28"/>
        </w:rPr>
        <w:t>个人荣誉</w:t>
      </w:r>
      <w:r w:rsidR="00944369" w:rsidRPr="006153AD">
        <w:rPr>
          <w:b/>
          <w:color w:val="000000"/>
          <w:sz w:val="28"/>
          <w:szCs w:val="28"/>
        </w:rPr>
        <w:t xml:space="preserve">                             </w:t>
      </w:r>
    </w:p>
    <w:p w14:paraId="187802F1" w14:textId="77777777" w:rsidR="006F3690" w:rsidRDefault="006F3690" w:rsidP="006F3690">
      <w:pPr>
        <w:pStyle w:val="aa"/>
        <w:tabs>
          <w:tab w:val="left" w:pos="8505"/>
        </w:tabs>
        <w:ind w:left="630" w:firstLineChars="0" w:firstLine="0"/>
        <w:rPr>
          <w:rFonts w:hint="eastAsia"/>
          <w:szCs w:val="21"/>
        </w:rPr>
      </w:pPr>
    </w:p>
    <w:p w14:paraId="23842AA9" w14:textId="61627038" w:rsidR="009E7424" w:rsidRPr="006153AD" w:rsidRDefault="007330BB" w:rsidP="006F7448">
      <w:pPr>
        <w:pStyle w:val="aa"/>
        <w:numPr>
          <w:ilvl w:val="0"/>
          <w:numId w:val="6"/>
        </w:numPr>
        <w:tabs>
          <w:tab w:val="left" w:pos="8505"/>
        </w:tabs>
        <w:ind w:firstLineChars="0"/>
        <w:rPr>
          <w:szCs w:val="21"/>
        </w:rPr>
      </w:pPr>
      <w:r w:rsidRPr="006153AD">
        <w:rPr>
          <w:szCs w:val="21"/>
        </w:rPr>
        <w:t>中国计算机程序设计大赛国家级三等奖</w:t>
      </w:r>
      <w:r w:rsidR="008614AF" w:rsidRPr="006153AD">
        <w:rPr>
          <w:szCs w:val="21"/>
        </w:rPr>
        <w:tab/>
        <w:t>2019.08</w:t>
      </w:r>
    </w:p>
    <w:p w14:paraId="20656558" w14:textId="7C9F877F" w:rsidR="007330BB" w:rsidRPr="006153AD" w:rsidRDefault="007330BB" w:rsidP="006F7448">
      <w:pPr>
        <w:pStyle w:val="aa"/>
        <w:numPr>
          <w:ilvl w:val="0"/>
          <w:numId w:val="6"/>
        </w:numPr>
        <w:tabs>
          <w:tab w:val="left" w:pos="8505"/>
        </w:tabs>
        <w:ind w:firstLineChars="0"/>
        <w:rPr>
          <w:szCs w:val="21"/>
        </w:rPr>
      </w:pPr>
      <w:r w:rsidRPr="006153AD">
        <w:rPr>
          <w:szCs w:val="21"/>
        </w:rPr>
        <w:t>中国</w:t>
      </w:r>
      <w:r w:rsidRPr="006153AD">
        <w:rPr>
          <w:szCs w:val="21"/>
        </w:rPr>
        <w:t>“</w:t>
      </w:r>
      <w:r w:rsidRPr="006153AD">
        <w:rPr>
          <w:szCs w:val="21"/>
        </w:rPr>
        <w:t>互联网</w:t>
      </w:r>
      <w:r w:rsidRPr="006153AD">
        <w:rPr>
          <w:szCs w:val="21"/>
        </w:rPr>
        <w:t>+”</w:t>
      </w:r>
      <w:r w:rsidRPr="006153AD">
        <w:rPr>
          <w:szCs w:val="21"/>
        </w:rPr>
        <w:t>大学生创新创业大赛省级二等奖</w:t>
      </w:r>
      <w:r w:rsidR="008614AF" w:rsidRPr="006153AD">
        <w:rPr>
          <w:szCs w:val="21"/>
        </w:rPr>
        <w:tab/>
        <w:t>2019.07</w:t>
      </w:r>
    </w:p>
    <w:p w14:paraId="6FCD91FB" w14:textId="334D2834" w:rsidR="007D6D24" w:rsidRPr="001E516B" w:rsidRDefault="00A83254" w:rsidP="007D6D24">
      <w:pPr>
        <w:pStyle w:val="aa"/>
        <w:numPr>
          <w:ilvl w:val="0"/>
          <w:numId w:val="6"/>
        </w:numPr>
        <w:tabs>
          <w:tab w:val="left" w:pos="8505"/>
        </w:tabs>
        <w:ind w:firstLineChars="0"/>
        <w:rPr>
          <w:szCs w:val="21"/>
        </w:rPr>
      </w:pPr>
      <w:r>
        <w:rPr>
          <w:rFonts w:hint="eastAsia"/>
          <w:szCs w:val="21"/>
        </w:rPr>
        <w:t>单项奖学金</w:t>
      </w:r>
      <w:r>
        <w:rPr>
          <w:szCs w:val="21"/>
        </w:rPr>
        <w:t>*2</w:t>
      </w:r>
      <w:r w:rsidR="008614AF" w:rsidRPr="006153AD">
        <w:rPr>
          <w:szCs w:val="21"/>
        </w:rPr>
        <w:tab/>
        <w:t>201</w:t>
      </w:r>
      <w:r>
        <w:rPr>
          <w:szCs w:val="21"/>
        </w:rPr>
        <w:t>7-2019</w:t>
      </w:r>
    </w:p>
    <w:p w14:paraId="5638F02A" w14:textId="77777777" w:rsidR="006F3690" w:rsidRDefault="006F3690" w:rsidP="00835EDE">
      <w:pPr>
        <w:pBdr>
          <w:bottom w:val="single" w:sz="6" w:space="1" w:color="auto"/>
        </w:pBdr>
        <w:ind w:left="210" w:firstLineChars="100" w:firstLine="281"/>
        <w:rPr>
          <w:b/>
          <w:color w:val="000000"/>
          <w:sz w:val="28"/>
          <w:szCs w:val="28"/>
        </w:rPr>
      </w:pPr>
    </w:p>
    <w:p w14:paraId="7AF140D1" w14:textId="6A944C1D" w:rsidR="00835EDE" w:rsidRPr="00835EDE" w:rsidRDefault="00DF41DE" w:rsidP="00835EDE">
      <w:pPr>
        <w:pBdr>
          <w:bottom w:val="single" w:sz="6" w:space="1" w:color="auto"/>
        </w:pBdr>
        <w:ind w:left="210" w:firstLineChars="100" w:firstLine="210"/>
        <w:rPr>
          <w:b/>
          <w:color w:val="000000"/>
          <w:sz w:val="28"/>
          <w:szCs w:val="28"/>
        </w:rPr>
      </w:pPr>
      <w:r>
        <w:rPr>
          <w:rFonts w:hint="eastAsia"/>
          <w:noProof/>
          <w:lang w:val="zh-CN"/>
        </w:rPr>
        <w:drawing>
          <wp:anchor distT="0" distB="0" distL="114300" distR="114300" simplePos="0" relativeHeight="251665408" behindDoc="0" locked="0" layoutInCell="1" allowOverlap="1" wp14:anchorId="541FCD20" wp14:editId="546F202D">
            <wp:simplePos x="0" y="0"/>
            <wp:positionH relativeFrom="column">
              <wp:posOffset>45085</wp:posOffset>
            </wp:positionH>
            <wp:positionV relativeFrom="paragraph">
              <wp:posOffset>106685</wp:posOffset>
            </wp:positionV>
            <wp:extent cx="186055" cy="186055"/>
            <wp:effectExtent l="0" t="0" r="4445" b="444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素养曲线 (1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EDE">
        <w:rPr>
          <w:rFonts w:hint="eastAsia"/>
          <w:b/>
          <w:color w:val="000000"/>
          <w:sz w:val="28"/>
          <w:szCs w:val="28"/>
        </w:rPr>
        <w:t>素养</w:t>
      </w:r>
      <w:r w:rsidR="00835EDE" w:rsidRPr="00835EDE">
        <w:rPr>
          <w:b/>
          <w:color w:val="000000"/>
          <w:sz w:val="28"/>
          <w:szCs w:val="28"/>
        </w:rPr>
        <w:t xml:space="preserve">                             </w:t>
      </w:r>
    </w:p>
    <w:p w14:paraId="14508FF5" w14:textId="77777777" w:rsidR="00835EDE" w:rsidRPr="00835EDE" w:rsidRDefault="00835EDE" w:rsidP="0074759F">
      <w:pPr>
        <w:ind w:leftChars="200" w:left="420"/>
        <w:rPr>
          <w:szCs w:val="21"/>
        </w:rPr>
      </w:pPr>
      <w:r w:rsidRPr="00835EDE">
        <w:rPr>
          <w:rFonts w:hint="eastAsia"/>
          <w:szCs w:val="21"/>
        </w:rPr>
        <w:t>经验</w:t>
      </w:r>
      <w:r w:rsidRPr="00835EDE">
        <w:rPr>
          <w:rFonts w:hint="eastAsia"/>
          <w:szCs w:val="21"/>
        </w:rPr>
        <w:t>:</w:t>
      </w:r>
      <w:r w:rsidRPr="00835EDE">
        <w:rPr>
          <w:rFonts w:hint="eastAsia"/>
          <w:szCs w:val="21"/>
        </w:rPr>
        <w:t>有</w:t>
      </w:r>
      <w:r w:rsidRPr="00835EDE">
        <w:rPr>
          <w:szCs w:val="21"/>
        </w:rPr>
        <w:t>团队管理经验、前后端联合开发经验、和设计师接轨的经验</w:t>
      </w:r>
      <w:r w:rsidRPr="00835EDE">
        <w:rPr>
          <w:rFonts w:hint="eastAsia"/>
          <w:szCs w:val="21"/>
        </w:rPr>
        <w:t>，</w:t>
      </w:r>
      <w:r w:rsidRPr="00835EDE">
        <w:rPr>
          <w:rFonts w:hint="eastAsia"/>
          <w:b/>
          <w:bCs/>
          <w:szCs w:val="21"/>
        </w:rPr>
        <w:t>能迅速对新任务作出初步执行方案</w:t>
      </w:r>
      <w:r w:rsidRPr="00835EDE">
        <w:rPr>
          <w:rFonts w:hint="eastAsia"/>
          <w:szCs w:val="21"/>
        </w:rPr>
        <w:t>。</w:t>
      </w:r>
    </w:p>
    <w:p w14:paraId="71AF718F" w14:textId="77777777" w:rsidR="00835EDE" w:rsidRPr="00835EDE" w:rsidRDefault="00835EDE" w:rsidP="0074759F">
      <w:pPr>
        <w:ind w:leftChars="200" w:left="420"/>
        <w:rPr>
          <w:szCs w:val="21"/>
        </w:rPr>
      </w:pPr>
      <w:r w:rsidRPr="00835EDE">
        <w:rPr>
          <w:rFonts w:hint="eastAsia"/>
          <w:szCs w:val="21"/>
        </w:rPr>
        <w:t>逐新</w:t>
      </w:r>
      <w:r w:rsidRPr="00835EDE">
        <w:rPr>
          <w:rFonts w:hint="eastAsia"/>
          <w:szCs w:val="21"/>
        </w:rPr>
        <w:t>:</w:t>
      </w:r>
      <w:r w:rsidRPr="00835EDE">
        <w:rPr>
          <w:rFonts w:hint="eastAsia"/>
          <w:szCs w:val="21"/>
        </w:rPr>
        <w:t>喜</w:t>
      </w:r>
      <w:r w:rsidRPr="00835EDE">
        <w:rPr>
          <w:szCs w:val="21"/>
        </w:rPr>
        <w:t>欢</w:t>
      </w:r>
      <w:r w:rsidRPr="00835EDE">
        <w:rPr>
          <w:rFonts w:hint="eastAsia"/>
          <w:szCs w:val="21"/>
        </w:rPr>
        <w:t>新</w:t>
      </w:r>
      <w:r w:rsidRPr="00835EDE">
        <w:rPr>
          <w:szCs w:val="21"/>
        </w:rPr>
        <w:t>技术，</w:t>
      </w:r>
      <w:r w:rsidRPr="00835EDE">
        <w:rPr>
          <w:b/>
          <w:bCs/>
          <w:szCs w:val="21"/>
        </w:rPr>
        <w:t>超热爱学习</w:t>
      </w:r>
      <w:r w:rsidRPr="00835EDE">
        <w:rPr>
          <w:rFonts w:hint="eastAsia"/>
          <w:szCs w:val="21"/>
        </w:rPr>
        <w:t>，对各种知识都保持兴趣，</w:t>
      </w:r>
      <w:r w:rsidRPr="00835EDE">
        <w:rPr>
          <w:szCs w:val="21"/>
        </w:rPr>
        <w:t>喜欢总结和挑战</w:t>
      </w:r>
      <w:r w:rsidRPr="00835EDE">
        <w:rPr>
          <w:rFonts w:hint="eastAsia"/>
          <w:szCs w:val="21"/>
        </w:rPr>
        <w:t>。</w:t>
      </w:r>
    </w:p>
    <w:p w14:paraId="72A466B1" w14:textId="77777777" w:rsidR="00835EDE" w:rsidRPr="00835EDE" w:rsidRDefault="00835EDE" w:rsidP="0074759F">
      <w:pPr>
        <w:ind w:leftChars="200" w:left="420"/>
        <w:rPr>
          <w:szCs w:val="21"/>
        </w:rPr>
      </w:pPr>
      <w:r w:rsidRPr="00835EDE">
        <w:rPr>
          <w:rFonts w:hint="eastAsia"/>
          <w:szCs w:val="21"/>
        </w:rPr>
        <w:t>分享</w:t>
      </w:r>
      <w:r w:rsidRPr="00835EDE">
        <w:rPr>
          <w:rFonts w:hint="eastAsia"/>
          <w:szCs w:val="21"/>
        </w:rPr>
        <w:t>:</w:t>
      </w:r>
      <w:r w:rsidRPr="00835EDE">
        <w:rPr>
          <w:rFonts w:hint="eastAsia"/>
          <w:szCs w:val="21"/>
        </w:rPr>
        <w:t>喜</w:t>
      </w:r>
      <w:r w:rsidRPr="00835EDE">
        <w:rPr>
          <w:szCs w:val="21"/>
        </w:rPr>
        <w:t>欢授人以渔</w:t>
      </w:r>
      <w:r w:rsidRPr="00835EDE">
        <w:rPr>
          <w:szCs w:val="21"/>
        </w:rPr>
        <w:t>,</w:t>
      </w:r>
      <w:r w:rsidRPr="00835EDE">
        <w:rPr>
          <w:rFonts w:hint="eastAsia"/>
          <w:szCs w:val="21"/>
        </w:rPr>
        <w:t xml:space="preserve"> </w:t>
      </w:r>
      <w:r w:rsidRPr="00835EDE">
        <w:rPr>
          <w:rFonts w:hint="eastAsia"/>
          <w:szCs w:val="21"/>
        </w:rPr>
        <w:t>喜欢技术上的总结与分享，坚持在写个人技术博客和</w:t>
      </w:r>
      <w:proofErr w:type="spellStart"/>
      <w:r w:rsidRPr="00835EDE">
        <w:rPr>
          <w:rFonts w:hint="eastAsia"/>
          <w:szCs w:val="21"/>
        </w:rPr>
        <w:t>Github</w:t>
      </w:r>
      <w:proofErr w:type="spellEnd"/>
      <w:r w:rsidRPr="00835EDE">
        <w:rPr>
          <w:rFonts w:hint="eastAsia"/>
          <w:szCs w:val="21"/>
        </w:rPr>
        <w:t>的分享。</w:t>
      </w:r>
    </w:p>
    <w:p w14:paraId="0946EAD9" w14:textId="79FD2997" w:rsidR="00835EDE" w:rsidRDefault="00835EDE" w:rsidP="0074759F">
      <w:pPr>
        <w:ind w:leftChars="200" w:left="420"/>
        <w:rPr>
          <w:szCs w:val="21"/>
        </w:rPr>
      </w:pPr>
      <w:r w:rsidRPr="00835EDE">
        <w:rPr>
          <w:rFonts w:hint="eastAsia"/>
          <w:szCs w:val="21"/>
        </w:rPr>
        <w:t>挑战</w:t>
      </w:r>
      <w:r w:rsidRPr="00835EDE">
        <w:rPr>
          <w:rFonts w:hint="eastAsia"/>
          <w:szCs w:val="21"/>
        </w:rPr>
        <w:t>:</w:t>
      </w:r>
      <w:r>
        <w:rPr>
          <w:rFonts w:hint="eastAsia"/>
          <w:noProof/>
        </w:rPr>
        <w:t>有快速学习和解决问题的能力</w:t>
      </w:r>
      <w:r w:rsidRPr="00835EDE">
        <w:rPr>
          <w:rFonts w:hint="eastAsia"/>
          <w:szCs w:val="21"/>
        </w:rPr>
        <w:t>，且</w:t>
      </w:r>
      <w:r w:rsidRPr="00835EDE">
        <w:rPr>
          <w:szCs w:val="21"/>
        </w:rPr>
        <w:t>抗压能力强</w:t>
      </w:r>
      <w:r w:rsidRPr="00835EDE">
        <w:rPr>
          <w:rFonts w:hint="eastAsia"/>
          <w:szCs w:val="21"/>
        </w:rPr>
        <w:t>。</w:t>
      </w:r>
    </w:p>
    <w:p w14:paraId="003182D7" w14:textId="77777777" w:rsidR="007D6D24" w:rsidRPr="00835EDE" w:rsidRDefault="007D6D24" w:rsidP="0074759F">
      <w:pPr>
        <w:ind w:leftChars="200" w:left="420"/>
        <w:rPr>
          <w:szCs w:val="21"/>
        </w:rPr>
      </w:pPr>
    </w:p>
    <w:p w14:paraId="02425958" w14:textId="0C243AF3" w:rsidR="00FB7C4A" w:rsidRPr="00707FB5" w:rsidRDefault="00DE6A98" w:rsidP="00DE6A98">
      <w:pPr>
        <w:pBdr>
          <w:bottom w:val="single" w:sz="6" w:space="1" w:color="auto"/>
        </w:pBdr>
        <w:ind w:firstLineChars="150" w:firstLine="422"/>
        <w:rPr>
          <w:b/>
          <w:color w:val="000000"/>
          <w:sz w:val="28"/>
          <w:szCs w:val="28"/>
        </w:rPr>
      </w:pPr>
      <w:r>
        <w:rPr>
          <w:rFonts w:hint="eastAsia"/>
          <w:b/>
          <w:noProof/>
          <w:color w:val="000000"/>
          <w:sz w:val="28"/>
          <w:szCs w:val="28"/>
          <w:lang w:val="zh-CN"/>
        </w:rPr>
        <w:drawing>
          <wp:anchor distT="0" distB="0" distL="114300" distR="114300" simplePos="0" relativeHeight="251663360" behindDoc="0" locked="0" layoutInCell="1" allowOverlap="1" wp14:anchorId="5800E3C9" wp14:editId="3AF7D4D7">
            <wp:simplePos x="0" y="0"/>
            <wp:positionH relativeFrom="column">
              <wp:posOffset>33020</wp:posOffset>
            </wp:positionH>
            <wp:positionV relativeFrom="paragraph">
              <wp:posOffset>112201</wp:posOffset>
            </wp:positionV>
            <wp:extent cx="167951" cy="167951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未来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1" cy="16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FB5">
        <w:rPr>
          <w:rFonts w:hint="eastAsia"/>
          <w:b/>
          <w:color w:val="000000"/>
          <w:sz w:val="28"/>
          <w:szCs w:val="28"/>
        </w:rPr>
        <w:t>座右铭</w:t>
      </w:r>
      <w:r w:rsidR="00FB7C4A" w:rsidRPr="00707FB5">
        <w:rPr>
          <w:b/>
          <w:color w:val="000000"/>
          <w:sz w:val="28"/>
          <w:szCs w:val="28"/>
        </w:rPr>
        <w:t xml:space="preserve">                             </w:t>
      </w:r>
    </w:p>
    <w:p w14:paraId="1686E397" w14:textId="320C2264" w:rsidR="007809FC" w:rsidRPr="006153AD" w:rsidRDefault="00707FB5" w:rsidP="001E516B">
      <w:pPr>
        <w:ind w:firstLine="42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种树最好的时间是十年前，其次是现在。</w:t>
      </w:r>
    </w:p>
    <w:sectPr w:rsidR="007809FC" w:rsidRPr="006153AD" w:rsidSect="00944369">
      <w:footerReference w:type="default" r:id="rId23"/>
      <w:pgSz w:w="11850" w:h="16783"/>
      <w:pgMar w:top="720" w:right="720" w:bottom="720" w:left="72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581F8" w14:textId="77777777" w:rsidR="0044794E" w:rsidRDefault="0044794E">
      <w:r>
        <w:separator/>
      </w:r>
    </w:p>
  </w:endnote>
  <w:endnote w:type="continuationSeparator" w:id="0">
    <w:p w14:paraId="2C2FCBAA" w14:textId="77777777" w:rsidR="0044794E" w:rsidRDefault="0044794E">
      <w:r>
        <w:continuationSeparator/>
      </w:r>
    </w:p>
  </w:endnote>
  <w:endnote w:type="continuationNotice" w:id="1">
    <w:p w14:paraId="14912E3E" w14:textId="77777777" w:rsidR="0044794E" w:rsidRDefault="004479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E575C" w14:textId="77777777" w:rsidR="009E7424" w:rsidRDefault="00FF44B3">
    <w:pPr>
      <w:pStyle w:val="a7"/>
      <w:jc w:val="center"/>
      <w:rPr>
        <w:color w:val="808080"/>
      </w:rPr>
    </w:pPr>
    <w:r>
      <w:rPr>
        <w:rFonts w:hint="eastAsia"/>
        <w:color w:val="808080"/>
        <w:kern w:val="0"/>
        <w:szCs w:val="21"/>
      </w:rPr>
      <w:t>第</w:t>
    </w:r>
    <w:r>
      <w:rPr>
        <w:rFonts w:hint="eastAsia"/>
        <w:color w:val="808080"/>
        <w:kern w:val="0"/>
        <w:szCs w:val="21"/>
      </w:rPr>
      <w:t xml:space="preserve"> 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PAGE </w:instrText>
    </w:r>
    <w:r>
      <w:rPr>
        <w:color w:val="808080"/>
        <w:kern w:val="0"/>
        <w:szCs w:val="21"/>
      </w:rPr>
      <w:fldChar w:fldCharType="separate"/>
    </w:r>
    <w:r>
      <w:rPr>
        <w:color w:val="808080"/>
        <w:kern w:val="0"/>
        <w:szCs w:val="21"/>
      </w:rPr>
      <w:t>- 2 -</w:t>
    </w:r>
    <w:r>
      <w:rPr>
        <w:color w:val="808080"/>
        <w:kern w:val="0"/>
        <w:szCs w:val="21"/>
      </w:rPr>
      <w:fldChar w:fldCharType="end"/>
    </w:r>
    <w:r>
      <w:rPr>
        <w:rFonts w:hint="eastAsia"/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页</w:t>
    </w:r>
    <w:r>
      <w:rPr>
        <w:rFonts w:hint="eastAsia"/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共</w:t>
    </w:r>
    <w:r>
      <w:rPr>
        <w:rFonts w:hint="eastAsia"/>
        <w:color w:val="808080"/>
        <w:kern w:val="0"/>
        <w:szCs w:val="21"/>
      </w:rPr>
      <w:t xml:space="preserve"> 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NUMPAGES </w:instrText>
    </w:r>
    <w:r>
      <w:rPr>
        <w:color w:val="808080"/>
        <w:kern w:val="0"/>
        <w:szCs w:val="21"/>
      </w:rPr>
      <w:fldChar w:fldCharType="separate"/>
    </w:r>
    <w:r>
      <w:rPr>
        <w:color w:val="808080"/>
        <w:kern w:val="0"/>
        <w:szCs w:val="21"/>
      </w:rPr>
      <w:t>2</w:t>
    </w:r>
    <w:r>
      <w:rPr>
        <w:color w:val="808080"/>
        <w:kern w:val="0"/>
        <w:szCs w:val="21"/>
      </w:rPr>
      <w:fldChar w:fldCharType="end"/>
    </w:r>
    <w:r>
      <w:rPr>
        <w:rFonts w:hint="eastAsia"/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D4537" w14:textId="77777777" w:rsidR="0044794E" w:rsidRDefault="0044794E">
      <w:r>
        <w:separator/>
      </w:r>
    </w:p>
  </w:footnote>
  <w:footnote w:type="continuationSeparator" w:id="0">
    <w:p w14:paraId="44371748" w14:textId="77777777" w:rsidR="0044794E" w:rsidRDefault="0044794E">
      <w:r>
        <w:continuationSeparator/>
      </w:r>
    </w:p>
  </w:footnote>
  <w:footnote w:type="continuationNotice" w:id="1">
    <w:p w14:paraId="56BEEAC2" w14:textId="77777777" w:rsidR="0044794E" w:rsidRDefault="004479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7.4pt;height:7.4pt" o:bullet="t">
        <v:imagedata r:id="rId1" o:title="mso3E63F202"/>
      </v:shape>
    </w:pict>
  </w:numPicBullet>
  <w:abstractNum w:abstractNumId="0" w15:restartNumberingAfterBreak="0">
    <w:nsid w:val="1C3A1B8D"/>
    <w:multiLevelType w:val="hybridMultilevel"/>
    <w:tmpl w:val="E7623D78"/>
    <w:lvl w:ilvl="0" w:tplc="A5B0C48C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3412214"/>
    <w:multiLevelType w:val="hybridMultilevel"/>
    <w:tmpl w:val="82B4D138"/>
    <w:lvl w:ilvl="0" w:tplc="B218EC7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9EC7B04"/>
    <w:multiLevelType w:val="hybridMultilevel"/>
    <w:tmpl w:val="542A283C"/>
    <w:lvl w:ilvl="0" w:tplc="371ED8F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B684894"/>
    <w:multiLevelType w:val="hybridMultilevel"/>
    <w:tmpl w:val="1D0478C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3EFA4678"/>
    <w:multiLevelType w:val="hybridMultilevel"/>
    <w:tmpl w:val="F04E6FAC"/>
    <w:lvl w:ilvl="0" w:tplc="9D1817E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462316B"/>
    <w:multiLevelType w:val="hybridMultilevel"/>
    <w:tmpl w:val="4BB60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DFA13B1"/>
    <w:multiLevelType w:val="multilevel"/>
    <w:tmpl w:val="5DFA13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AF3A72"/>
    <w:multiLevelType w:val="hybridMultilevel"/>
    <w:tmpl w:val="E7623D78"/>
    <w:lvl w:ilvl="0" w:tplc="A5B0C48C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7CFE7BC3"/>
    <w:multiLevelType w:val="hybridMultilevel"/>
    <w:tmpl w:val="82B4D138"/>
    <w:lvl w:ilvl="0" w:tplc="B218EC7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C65"/>
    <w:rsid w:val="00010EE5"/>
    <w:rsid w:val="00013152"/>
    <w:rsid w:val="00013323"/>
    <w:rsid w:val="000135D5"/>
    <w:rsid w:val="000165DB"/>
    <w:rsid w:val="00017BF7"/>
    <w:rsid w:val="000250D2"/>
    <w:rsid w:val="00026FAB"/>
    <w:rsid w:val="000271D8"/>
    <w:rsid w:val="00030A64"/>
    <w:rsid w:val="00031B06"/>
    <w:rsid w:val="00032FCB"/>
    <w:rsid w:val="00040603"/>
    <w:rsid w:val="00041762"/>
    <w:rsid w:val="000419FD"/>
    <w:rsid w:val="00045C2A"/>
    <w:rsid w:val="00046AD2"/>
    <w:rsid w:val="0005226E"/>
    <w:rsid w:val="00054429"/>
    <w:rsid w:val="00054C21"/>
    <w:rsid w:val="000550D5"/>
    <w:rsid w:val="00055DA8"/>
    <w:rsid w:val="00056E39"/>
    <w:rsid w:val="00061607"/>
    <w:rsid w:val="00062C4B"/>
    <w:rsid w:val="00063354"/>
    <w:rsid w:val="000656F3"/>
    <w:rsid w:val="00074A85"/>
    <w:rsid w:val="00076428"/>
    <w:rsid w:val="00077336"/>
    <w:rsid w:val="00081DC0"/>
    <w:rsid w:val="00082458"/>
    <w:rsid w:val="0008361A"/>
    <w:rsid w:val="000912EF"/>
    <w:rsid w:val="00091AC3"/>
    <w:rsid w:val="000929B9"/>
    <w:rsid w:val="00093252"/>
    <w:rsid w:val="00094CC3"/>
    <w:rsid w:val="00095121"/>
    <w:rsid w:val="000967EB"/>
    <w:rsid w:val="000A06CC"/>
    <w:rsid w:val="000A1ED2"/>
    <w:rsid w:val="000A1EE4"/>
    <w:rsid w:val="000A36F2"/>
    <w:rsid w:val="000A6D03"/>
    <w:rsid w:val="000B0337"/>
    <w:rsid w:val="000B2A1C"/>
    <w:rsid w:val="000B4FD0"/>
    <w:rsid w:val="000B501D"/>
    <w:rsid w:val="000C089F"/>
    <w:rsid w:val="000C1419"/>
    <w:rsid w:val="000C2965"/>
    <w:rsid w:val="000C2D3E"/>
    <w:rsid w:val="000C39E9"/>
    <w:rsid w:val="000C5D46"/>
    <w:rsid w:val="000D2C89"/>
    <w:rsid w:val="000D3B44"/>
    <w:rsid w:val="000D413B"/>
    <w:rsid w:val="000D63A4"/>
    <w:rsid w:val="000E1772"/>
    <w:rsid w:val="000E1C6F"/>
    <w:rsid w:val="000E2542"/>
    <w:rsid w:val="000E5007"/>
    <w:rsid w:val="000E5050"/>
    <w:rsid w:val="000E5471"/>
    <w:rsid w:val="000F02E8"/>
    <w:rsid w:val="000F09E8"/>
    <w:rsid w:val="000F5103"/>
    <w:rsid w:val="000F79C1"/>
    <w:rsid w:val="00100504"/>
    <w:rsid w:val="001030CE"/>
    <w:rsid w:val="00104C2D"/>
    <w:rsid w:val="00105B62"/>
    <w:rsid w:val="001106B2"/>
    <w:rsid w:val="00110F34"/>
    <w:rsid w:val="00112F8F"/>
    <w:rsid w:val="00113A54"/>
    <w:rsid w:val="00113ED6"/>
    <w:rsid w:val="001208B1"/>
    <w:rsid w:val="00125689"/>
    <w:rsid w:val="00125847"/>
    <w:rsid w:val="00126399"/>
    <w:rsid w:val="0012754D"/>
    <w:rsid w:val="00131235"/>
    <w:rsid w:val="00131E06"/>
    <w:rsid w:val="00136159"/>
    <w:rsid w:val="00147AB7"/>
    <w:rsid w:val="001570E1"/>
    <w:rsid w:val="00157E0A"/>
    <w:rsid w:val="00160926"/>
    <w:rsid w:val="00165BB7"/>
    <w:rsid w:val="00172A27"/>
    <w:rsid w:val="00180768"/>
    <w:rsid w:val="00182BAD"/>
    <w:rsid w:val="00186415"/>
    <w:rsid w:val="00187798"/>
    <w:rsid w:val="00194928"/>
    <w:rsid w:val="001A17FF"/>
    <w:rsid w:val="001A20C7"/>
    <w:rsid w:val="001A23C2"/>
    <w:rsid w:val="001A29F5"/>
    <w:rsid w:val="001A4028"/>
    <w:rsid w:val="001A4AEA"/>
    <w:rsid w:val="001A568B"/>
    <w:rsid w:val="001A576C"/>
    <w:rsid w:val="001A706B"/>
    <w:rsid w:val="001A7353"/>
    <w:rsid w:val="001A76FA"/>
    <w:rsid w:val="001A7803"/>
    <w:rsid w:val="001B2C73"/>
    <w:rsid w:val="001B3D51"/>
    <w:rsid w:val="001B4ED8"/>
    <w:rsid w:val="001B73BF"/>
    <w:rsid w:val="001C01FB"/>
    <w:rsid w:val="001C057B"/>
    <w:rsid w:val="001C0869"/>
    <w:rsid w:val="001C1228"/>
    <w:rsid w:val="001C17E3"/>
    <w:rsid w:val="001C1C7F"/>
    <w:rsid w:val="001C6816"/>
    <w:rsid w:val="001C70E4"/>
    <w:rsid w:val="001D161D"/>
    <w:rsid w:val="001D615D"/>
    <w:rsid w:val="001D6260"/>
    <w:rsid w:val="001E3AD9"/>
    <w:rsid w:val="001E516B"/>
    <w:rsid w:val="001E7AEB"/>
    <w:rsid w:val="001F10FC"/>
    <w:rsid w:val="001F3CC9"/>
    <w:rsid w:val="001F7520"/>
    <w:rsid w:val="002003DE"/>
    <w:rsid w:val="002021C2"/>
    <w:rsid w:val="00203752"/>
    <w:rsid w:val="00203E5B"/>
    <w:rsid w:val="00204CF5"/>
    <w:rsid w:val="00207D2E"/>
    <w:rsid w:val="00212098"/>
    <w:rsid w:val="0021548E"/>
    <w:rsid w:val="00217091"/>
    <w:rsid w:val="00217DA3"/>
    <w:rsid w:val="002202E2"/>
    <w:rsid w:val="00221B12"/>
    <w:rsid w:val="00221E37"/>
    <w:rsid w:val="00226600"/>
    <w:rsid w:val="002277BC"/>
    <w:rsid w:val="00232625"/>
    <w:rsid w:val="00233674"/>
    <w:rsid w:val="00233DEC"/>
    <w:rsid w:val="002376EB"/>
    <w:rsid w:val="0024165E"/>
    <w:rsid w:val="00243004"/>
    <w:rsid w:val="00243BAE"/>
    <w:rsid w:val="002459E7"/>
    <w:rsid w:val="00246C31"/>
    <w:rsid w:val="00247C94"/>
    <w:rsid w:val="00250019"/>
    <w:rsid w:val="0025191B"/>
    <w:rsid w:val="00257245"/>
    <w:rsid w:val="002606B0"/>
    <w:rsid w:val="00260D68"/>
    <w:rsid w:val="0026137F"/>
    <w:rsid w:val="00263967"/>
    <w:rsid w:val="00270B6A"/>
    <w:rsid w:val="00270EB2"/>
    <w:rsid w:val="00273C04"/>
    <w:rsid w:val="00275CE0"/>
    <w:rsid w:val="0028244C"/>
    <w:rsid w:val="00282641"/>
    <w:rsid w:val="00282FBB"/>
    <w:rsid w:val="00283500"/>
    <w:rsid w:val="00283DA8"/>
    <w:rsid w:val="0028405C"/>
    <w:rsid w:val="00285108"/>
    <w:rsid w:val="002A43E0"/>
    <w:rsid w:val="002A459E"/>
    <w:rsid w:val="002A4BA0"/>
    <w:rsid w:val="002A4ECA"/>
    <w:rsid w:val="002A5C3A"/>
    <w:rsid w:val="002B3396"/>
    <w:rsid w:val="002B71F6"/>
    <w:rsid w:val="002B7400"/>
    <w:rsid w:val="002B7E5F"/>
    <w:rsid w:val="002C2573"/>
    <w:rsid w:val="002C6AF9"/>
    <w:rsid w:val="002D05CC"/>
    <w:rsid w:val="002D0A09"/>
    <w:rsid w:val="002D4FC0"/>
    <w:rsid w:val="002D51A8"/>
    <w:rsid w:val="002D61C8"/>
    <w:rsid w:val="002E2B06"/>
    <w:rsid w:val="002E6ED4"/>
    <w:rsid w:val="002F12CB"/>
    <w:rsid w:val="002F3E63"/>
    <w:rsid w:val="002F4C97"/>
    <w:rsid w:val="002F5DC9"/>
    <w:rsid w:val="002F60FA"/>
    <w:rsid w:val="00305595"/>
    <w:rsid w:val="00307F7E"/>
    <w:rsid w:val="003168BA"/>
    <w:rsid w:val="003174C3"/>
    <w:rsid w:val="00322AEB"/>
    <w:rsid w:val="00325788"/>
    <w:rsid w:val="003262B5"/>
    <w:rsid w:val="003335DE"/>
    <w:rsid w:val="00334611"/>
    <w:rsid w:val="00335CB0"/>
    <w:rsid w:val="003444E4"/>
    <w:rsid w:val="00345811"/>
    <w:rsid w:val="00347447"/>
    <w:rsid w:val="00352F63"/>
    <w:rsid w:val="003535E0"/>
    <w:rsid w:val="00353D7E"/>
    <w:rsid w:val="003558DA"/>
    <w:rsid w:val="0035670D"/>
    <w:rsid w:val="003608CA"/>
    <w:rsid w:val="003613BC"/>
    <w:rsid w:val="0036752F"/>
    <w:rsid w:val="0037140B"/>
    <w:rsid w:val="0037165D"/>
    <w:rsid w:val="00372D3C"/>
    <w:rsid w:val="003748C6"/>
    <w:rsid w:val="003750C5"/>
    <w:rsid w:val="0037632B"/>
    <w:rsid w:val="003770CF"/>
    <w:rsid w:val="00380257"/>
    <w:rsid w:val="0038232A"/>
    <w:rsid w:val="00386912"/>
    <w:rsid w:val="00387525"/>
    <w:rsid w:val="00395D6F"/>
    <w:rsid w:val="003A3AEE"/>
    <w:rsid w:val="003A4EBF"/>
    <w:rsid w:val="003A5720"/>
    <w:rsid w:val="003A61F5"/>
    <w:rsid w:val="003A714A"/>
    <w:rsid w:val="003A7227"/>
    <w:rsid w:val="003B2CA4"/>
    <w:rsid w:val="003B2F05"/>
    <w:rsid w:val="003B3982"/>
    <w:rsid w:val="003B5486"/>
    <w:rsid w:val="003B5AA0"/>
    <w:rsid w:val="003B7470"/>
    <w:rsid w:val="003B78E8"/>
    <w:rsid w:val="003C0F41"/>
    <w:rsid w:val="003C14C2"/>
    <w:rsid w:val="003C52F4"/>
    <w:rsid w:val="003D54C1"/>
    <w:rsid w:val="003D5AF7"/>
    <w:rsid w:val="003D6663"/>
    <w:rsid w:val="003D6AD0"/>
    <w:rsid w:val="003E1749"/>
    <w:rsid w:val="003E46F8"/>
    <w:rsid w:val="003E4941"/>
    <w:rsid w:val="003E70B9"/>
    <w:rsid w:val="003E7E0A"/>
    <w:rsid w:val="003F098C"/>
    <w:rsid w:val="003F15C4"/>
    <w:rsid w:val="003F3C39"/>
    <w:rsid w:val="003F402B"/>
    <w:rsid w:val="003F6CC1"/>
    <w:rsid w:val="003F77CD"/>
    <w:rsid w:val="003F79A7"/>
    <w:rsid w:val="00402F5C"/>
    <w:rsid w:val="00403B05"/>
    <w:rsid w:val="00404BE9"/>
    <w:rsid w:val="00404CEC"/>
    <w:rsid w:val="00405164"/>
    <w:rsid w:val="004114FD"/>
    <w:rsid w:val="00412A8C"/>
    <w:rsid w:val="004137A1"/>
    <w:rsid w:val="004137AC"/>
    <w:rsid w:val="00413CCE"/>
    <w:rsid w:val="00421465"/>
    <w:rsid w:val="004239EA"/>
    <w:rsid w:val="00432285"/>
    <w:rsid w:val="0043649F"/>
    <w:rsid w:val="004375DA"/>
    <w:rsid w:val="0044141C"/>
    <w:rsid w:val="00441DF0"/>
    <w:rsid w:val="00445021"/>
    <w:rsid w:val="0044713E"/>
    <w:rsid w:val="0044794E"/>
    <w:rsid w:val="00450295"/>
    <w:rsid w:val="00452BED"/>
    <w:rsid w:val="00454022"/>
    <w:rsid w:val="00455E05"/>
    <w:rsid w:val="0045767E"/>
    <w:rsid w:val="00461572"/>
    <w:rsid w:val="0046649E"/>
    <w:rsid w:val="00466C27"/>
    <w:rsid w:val="00475BAC"/>
    <w:rsid w:val="00476050"/>
    <w:rsid w:val="00480E89"/>
    <w:rsid w:val="004815AC"/>
    <w:rsid w:val="00482A83"/>
    <w:rsid w:val="00485F65"/>
    <w:rsid w:val="00485FD2"/>
    <w:rsid w:val="00486BFE"/>
    <w:rsid w:val="0048724B"/>
    <w:rsid w:val="00491946"/>
    <w:rsid w:val="004923CC"/>
    <w:rsid w:val="00492544"/>
    <w:rsid w:val="00494F94"/>
    <w:rsid w:val="00496BF8"/>
    <w:rsid w:val="00496D5C"/>
    <w:rsid w:val="004A48D3"/>
    <w:rsid w:val="004A758D"/>
    <w:rsid w:val="004B2E9A"/>
    <w:rsid w:val="004B71FE"/>
    <w:rsid w:val="004C1A8F"/>
    <w:rsid w:val="004C2269"/>
    <w:rsid w:val="004C3BC0"/>
    <w:rsid w:val="004C3BCA"/>
    <w:rsid w:val="004C527E"/>
    <w:rsid w:val="004D2C27"/>
    <w:rsid w:val="004D6482"/>
    <w:rsid w:val="004E0A3E"/>
    <w:rsid w:val="004E246C"/>
    <w:rsid w:val="004E5627"/>
    <w:rsid w:val="004F14B2"/>
    <w:rsid w:val="004F204B"/>
    <w:rsid w:val="0050013A"/>
    <w:rsid w:val="00501D80"/>
    <w:rsid w:val="00502EA3"/>
    <w:rsid w:val="00505BF2"/>
    <w:rsid w:val="005065E8"/>
    <w:rsid w:val="00513D7C"/>
    <w:rsid w:val="005143A7"/>
    <w:rsid w:val="0051703C"/>
    <w:rsid w:val="00520059"/>
    <w:rsid w:val="0052097D"/>
    <w:rsid w:val="00520A4C"/>
    <w:rsid w:val="0052341E"/>
    <w:rsid w:val="005234BC"/>
    <w:rsid w:val="00524EC0"/>
    <w:rsid w:val="00526A0F"/>
    <w:rsid w:val="0052772F"/>
    <w:rsid w:val="0053269B"/>
    <w:rsid w:val="00536788"/>
    <w:rsid w:val="00536B84"/>
    <w:rsid w:val="00542D51"/>
    <w:rsid w:val="00550192"/>
    <w:rsid w:val="005505A9"/>
    <w:rsid w:val="00553B7B"/>
    <w:rsid w:val="00554331"/>
    <w:rsid w:val="0055797B"/>
    <w:rsid w:val="00557E6F"/>
    <w:rsid w:val="0056142D"/>
    <w:rsid w:val="00562398"/>
    <w:rsid w:val="0056251D"/>
    <w:rsid w:val="005625EF"/>
    <w:rsid w:val="005642F1"/>
    <w:rsid w:val="00574D6B"/>
    <w:rsid w:val="00574F15"/>
    <w:rsid w:val="0058091B"/>
    <w:rsid w:val="00585709"/>
    <w:rsid w:val="00586577"/>
    <w:rsid w:val="005876AC"/>
    <w:rsid w:val="005906C9"/>
    <w:rsid w:val="00592BFF"/>
    <w:rsid w:val="0059581A"/>
    <w:rsid w:val="005A11E8"/>
    <w:rsid w:val="005A26AE"/>
    <w:rsid w:val="005A32DD"/>
    <w:rsid w:val="005A4B7C"/>
    <w:rsid w:val="005A65AC"/>
    <w:rsid w:val="005B08C0"/>
    <w:rsid w:val="005B53E8"/>
    <w:rsid w:val="005B54E8"/>
    <w:rsid w:val="005B5696"/>
    <w:rsid w:val="005B6F4A"/>
    <w:rsid w:val="005B786A"/>
    <w:rsid w:val="005C0F6A"/>
    <w:rsid w:val="005C247B"/>
    <w:rsid w:val="005C3F3E"/>
    <w:rsid w:val="005C4ACF"/>
    <w:rsid w:val="005C7587"/>
    <w:rsid w:val="005D1B2A"/>
    <w:rsid w:val="005D2A94"/>
    <w:rsid w:val="005D2ECA"/>
    <w:rsid w:val="005D3BE4"/>
    <w:rsid w:val="005D3C01"/>
    <w:rsid w:val="005D5793"/>
    <w:rsid w:val="005D650A"/>
    <w:rsid w:val="005E2678"/>
    <w:rsid w:val="005E380F"/>
    <w:rsid w:val="005E3959"/>
    <w:rsid w:val="005E4178"/>
    <w:rsid w:val="005E5663"/>
    <w:rsid w:val="005E7EDD"/>
    <w:rsid w:val="005F0705"/>
    <w:rsid w:val="005F513D"/>
    <w:rsid w:val="005F5445"/>
    <w:rsid w:val="006037AC"/>
    <w:rsid w:val="006038E3"/>
    <w:rsid w:val="0060727C"/>
    <w:rsid w:val="00610362"/>
    <w:rsid w:val="00613DE4"/>
    <w:rsid w:val="00614923"/>
    <w:rsid w:val="006153AD"/>
    <w:rsid w:val="00615661"/>
    <w:rsid w:val="00621AB3"/>
    <w:rsid w:val="00631013"/>
    <w:rsid w:val="00631644"/>
    <w:rsid w:val="00631F95"/>
    <w:rsid w:val="006322C6"/>
    <w:rsid w:val="00632B4D"/>
    <w:rsid w:val="00632C79"/>
    <w:rsid w:val="006340A8"/>
    <w:rsid w:val="00634D21"/>
    <w:rsid w:val="006454C5"/>
    <w:rsid w:val="0064700D"/>
    <w:rsid w:val="006535C9"/>
    <w:rsid w:val="00654A87"/>
    <w:rsid w:val="00655D20"/>
    <w:rsid w:val="00660CF6"/>
    <w:rsid w:val="0066177D"/>
    <w:rsid w:val="00662F69"/>
    <w:rsid w:val="006644C1"/>
    <w:rsid w:val="0066466A"/>
    <w:rsid w:val="00665453"/>
    <w:rsid w:val="00665A57"/>
    <w:rsid w:val="00665E86"/>
    <w:rsid w:val="00666EC5"/>
    <w:rsid w:val="006716C8"/>
    <w:rsid w:val="00676FAE"/>
    <w:rsid w:val="006770F3"/>
    <w:rsid w:val="00681A89"/>
    <w:rsid w:val="006855C5"/>
    <w:rsid w:val="0068785B"/>
    <w:rsid w:val="006900FF"/>
    <w:rsid w:val="00693D3B"/>
    <w:rsid w:val="00696B69"/>
    <w:rsid w:val="006974A0"/>
    <w:rsid w:val="006A05B6"/>
    <w:rsid w:val="006A2B04"/>
    <w:rsid w:val="006B371C"/>
    <w:rsid w:val="006B426C"/>
    <w:rsid w:val="006B44C9"/>
    <w:rsid w:val="006B4A82"/>
    <w:rsid w:val="006B75E2"/>
    <w:rsid w:val="006C3E31"/>
    <w:rsid w:val="006C5590"/>
    <w:rsid w:val="006D42E6"/>
    <w:rsid w:val="006D431B"/>
    <w:rsid w:val="006D4831"/>
    <w:rsid w:val="006E3D81"/>
    <w:rsid w:val="006E46DB"/>
    <w:rsid w:val="006E5944"/>
    <w:rsid w:val="006F1298"/>
    <w:rsid w:val="006F14F1"/>
    <w:rsid w:val="006F2805"/>
    <w:rsid w:val="006F3690"/>
    <w:rsid w:val="006F3764"/>
    <w:rsid w:val="006F461C"/>
    <w:rsid w:val="006F7448"/>
    <w:rsid w:val="00700FC6"/>
    <w:rsid w:val="00701820"/>
    <w:rsid w:val="0070373A"/>
    <w:rsid w:val="00705A4E"/>
    <w:rsid w:val="007078F3"/>
    <w:rsid w:val="00707FB5"/>
    <w:rsid w:val="00714481"/>
    <w:rsid w:val="00715B84"/>
    <w:rsid w:val="007168A5"/>
    <w:rsid w:val="00717C09"/>
    <w:rsid w:val="00721C67"/>
    <w:rsid w:val="00721CCC"/>
    <w:rsid w:val="00725C10"/>
    <w:rsid w:val="00731EB0"/>
    <w:rsid w:val="00733011"/>
    <w:rsid w:val="007330BB"/>
    <w:rsid w:val="0073395A"/>
    <w:rsid w:val="00737C5D"/>
    <w:rsid w:val="00743C93"/>
    <w:rsid w:val="00746DFB"/>
    <w:rsid w:val="0074759F"/>
    <w:rsid w:val="00753DAF"/>
    <w:rsid w:val="00760347"/>
    <w:rsid w:val="00763301"/>
    <w:rsid w:val="0076421D"/>
    <w:rsid w:val="00766222"/>
    <w:rsid w:val="00766DA1"/>
    <w:rsid w:val="00770B3A"/>
    <w:rsid w:val="00772A69"/>
    <w:rsid w:val="007741A3"/>
    <w:rsid w:val="00774D6A"/>
    <w:rsid w:val="00775C9F"/>
    <w:rsid w:val="007775C9"/>
    <w:rsid w:val="007809FC"/>
    <w:rsid w:val="007830C1"/>
    <w:rsid w:val="00785B9A"/>
    <w:rsid w:val="00790149"/>
    <w:rsid w:val="0079049D"/>
    <w:rsid w:val="00790585"/>
    <w:rsid w:val="00791D3D"/>
    <w:rsid w:val="0079446B"/>
    <w:rsid w:val="00795F3E"/>
    <w:rsid w:val="007A0159"/>
    <w:rsid w:val="007A1020"/>
    <w:rsid w:val="007A2264"/>
    <w:rsid w:val="007A5A56"/>
    <w:rsid w:val="007A7CB1"/>
    <w:rsid w:val="007A7E31"/>
    <w:rsid w:val="007B2CB9"/>
    <w:rsid w:val="007B40B4"/>
    <w:rsid w:val="007B6744"/>
    <w:rsid w:val="007C0C92"/>
    <w:rsid w:val="007C3D04"/>
    <w:rsid w:val="007C51B2"/>
    <w:rsid w:val="007C5E08"/>
    <w:rsid w:val="007D1411"/>
    <w:rsid w:val="007D1551"/>
    <w:rsid w:val="007D236B"/>
    <w:rsid w:val="007D4C72"/>
    <w:rsid w:val="007D6AFA"/>
    <w:rsid w:val="007D6D24"/>
    <w:rsid w:val="007E2FB2"/>
    <w:rsid w:val="007E42FF"/>
    <w:rsid w:val="007E6A7B"/>
    <w:rsid w:val="007E6FE0"/>
    <w:rsid w:val="007F2F86"/>
    <w:rsid w:val="007F43DA"/>
    <w:rsid w:val="00803327"/>
    <w:rsid w:val="008033FD"/>
    <w:rsid w:val="008045ED"/>
    <w:rsid w:val="008052EF"/>
    <w:rsid w:val="00810692"/>
    <w:rsid w:val="0081084B"/>
    <w:rsid w:val="00813A10"/>
    <w:rsid w:val="00815294"/>
    <w:rsid w:val="00820E88"/>
    <w:rsid w:val="00821767"/>
    <w:rsid w:val="00822659"/>
    <w:rsid w:val="00823F80"/>
    <w:rsid w:val="0082493D"/>
    <w:rsid w:val="00826D3F"/>
    <w:rsid w:val="00827F4F"/>
    <w:rsid w:val="0083087F"/>
    <w:rsid w:val="00833619"/>
    <w:rsid w:val="00835EDE"/>
    <w:rsid w:val="0083748E"/>
    <w:rsid w:val="008422DC"/>
    <w:rsid w:val="008439A3"/>
    <w:rsid w:val="0084489A"/>
    <w:rsid w:val="008465B1"/>
    <w:rsid w:val="00850DD5"/>
    <w:rsid w:val="008525A8"/>
    <w:rsid w:val="00852F90"/>
    <w:rsid w:val="00853491"/>
    <w:rsid w:val="00853B89"/>
    <w:rsid w:val="00854F7B"/>
    <w:rsid w:val="0085712F"/>
    <w:rsid w:val="008577F2"/>
    <w:rsid w:val="008614AF"/>
    <w:rsid w:val="00862137"/>
    <w:rsid w:val="00862D05"/>
    <w:rsid w:val="00863DC3"/>
    <w:rsid w:val="008641FB"/>
    <w:rsid w:val="008725F7"/>
    <w:rsid w:val="00872703"/>
    <w:rsid w:val="00875F1E"/>
    <w:rsid w:val="00882226"/>
    <w:rsid w:val="0088757C"/>
    <w:rsid w:val="0088774C"/>
    <w:rsid w:val="008903C7"/>
    <w:rsid w:val="00890BF2"/>
    <w:rsid w:val="0089274E"/>
    <w:rsid w:val="00896C85"/>
    <w:rsid w:val="00897331"/>
    <w:rsid w:val="008A06A4"/>
    <w:rsid w:val="008A25C9"/>
    <w:rsid w:val="008A2C9D"/>
    <w:rsid w:val="008A37F6"/>
    <w:rsid w:val="008A5194"/>
    <w:rsid w:val="008A52C7"/>
    <w:rsid w:val="008A5B34"/>
    <w:rsid w:val="008A7178"/>
    <w:rsid w:val="008B176E"/>
    <w:rsid w:val="008B1E45"/>
    <w:rsid w:val="008C048A"/>
    <w:rsid w:val="008C2EC8"/>
    <w:rsid w:val="008C2F72"/>
    <w:rsid w:val="008C2F8A"/>
    <w:rsid w:val="008C337E"/>
    <w:rsid w:val="008C3FC5"/>
    <w:rsid w:val="008C4657"/>
    <w:rsid w:val="008C6704"/>
    <w:rsid w:val="008C709C"/>
    <w:rsid w:val="008D031E"/>
    <w:rsid w:val="008D5690"/>
    <w:rsid w:val="008D5F14"/>
    <w:rsid w:val="008D71F3"/>
    <w:rsid w:val="008E36D2"/>
    <w:rsid w:val="008E5DF1"/>
    <w:rsid w:val="008F0827"/>
    <w:rsid w:val="008F0D50"/>
    <w:rsid w:val="008F29EF"/>
    <w:rsid w:val="008F4B29"/>
    <w:rsid w:val="008F5681"/>
    <w:rsid w:val="008F5A5B"/>
    <w:rsid w:val="008F676C"/>
    <w:rsid w:val="00902B99"/>
    <w:rsid w:val="00903AD7"/>
    <w:rsid w:val="00903DB5"/>
    <w:rsid w:val="00906224"/>
    <w:rsid w:val="00913E9D"/>
    <w:rsid w:val="00915782"/>
    <w:rsid w:val="00916DF7"/>
    <w:rsid w:val="009215D8"/>
    <w:rsid w:val="00924F6D"/>
    <w:rsid w:val="00925221"/>
    <w:rsid w:val="00930146"/>
    <w:rsid w:val="00930968"/>
    <w:rsid w:val="009309AA"/>
    <w:rsid w:val="00932375"/>
    <w:rsid w:val="00944369"/>
    <w:rsid w:val="009448AD"/>
    <w:rsid w:val="00945A92"/>
    <w:rsid w:val="00945BBB"/>
    <w:rsid w:val="00950EB1"/>
    <w:rsid w:val="009516F0"/>
    <w:rsid w:val="00953124"/>
    <w:rsid w:val="00953897"/>
    <w:rsid w:val="00953BCE"/>
    <w:rsid w:val="00956839"/>
    <w:rsid w:val="00960DE5"/>
    <w:rsid w:val="009622CA"/>
    <w:rsid w:val="00964A55"/>
    <w:rsid w:val="009650E5"/>
    <w:rsid w:val="00970BA0"/>
    <w:rsid w:val="0097205E"/>
    <w:rsid w:val="0097208F"/>
    <w:rsid w:val="00975DA3"/>
    <w:rsid w:val="00975E11"/>
    <w:rsid w:val="00977E43"/>
    <w:rsid w:val="009813B4"/>
    <w:rsid w:val="00981509"/>
    <w:rsid w:val="00981C4B"/>
    <w:rsid w:val="00986D78"/>
    <w:rsid w:val="0098759B"/>
    <w:rsid w:val="00991AB8"/>
    <w:rsid w:val="00993207"/>
    <w:rsid w:val="00994791"/>
    <w:rsid w:val="0099734C"/>
    <w:rsid w:val="009A043F"/>
    <w:rsid w:val="009A0F78"/>
    <w:rsid w:val="009A1F0E"/>
    <w:rsid w:val="009A2675"/>
    <w:rsid w:val="009A39FD"/>
    <w:rsid w:val="009A55E6"/>
    <w:rsid w:val="009B54CF"/>
    <w:rsid w:val="009B69DE"/>
    <w:rsid w:val="009C31C4"/>
    <w:rsid w:val="009C3815"/>
    <w:rsid w:val="009C44E7"/>
    <w:rsid w:val="009D0D35"/>
    <w:rsid w:val="009D3045"/>
    <w:rsid w:val="009D3E0C"/>
    <w:rsid w:val="009D6854"/>
    <w:rsid w:val="009D7A9B"/>
    <w:rsid w:val="009E201F"/>
    <w:rsid w:val="009E2AE9"/>
    <w:rsid w:val="009E70B8"/>
    <w:rsid w:val="009E7424"/>
    <w:rsid w:val="009F3798"/>
    <w:rsid w:val="009F591A"/>
    <w:rsid w:val="009F6D1D"/>
    <w:rsid w:val="00A035F8"/>
    <w:rsid w:val="00A05A46"/>
    <w:rsid w:val="00A0728F"/>
    <w:rsid w:val="00A12FC9"/>
    <w:rsid w:val="00A14DBC"/>
    <w:rsid w:val="00A1548C"/>
    <w:rsid w:val="00A1630D"/>
    <w:rsid w:val="00A16B1F"/>
    <w:rsid w:val="00A209AA"/>
    <w:rsid w:val="00A21785"/>
    <w:rsid w:val="00A260C8"/>
    <w:rsid w:val="00A30279"/>
    <w:rsid w:val="00A322E1"/>
    <w:rsid w:val="00A3439B"/>
    <w:rsid w:val="00A45A2E"/>
    <w:rsid w:val="00A45AF6"/>
    <w:rsid w:val="00A467BC"/>
    <w:rsid w:val="00A46933"/>
    <w:rsid w:val="00A529BB"/>
    <w:rsid w:val="00A555D0"/>
    <w:rsid w:val="00A55A5F"/>
    <w:rsid w:val="00A60131"/>
    <w:rsid w:val="00A62B6A"/>
    <w:rsid w:val="00A636E2"/>
    <w:rsid w:val="00A702D5"/>
    <w:rsid w:val="00A7233A"/>
    <w:rsid w:val="00A731B4"/>
    <w:rsid w:val="00A74A81"/>
    <w:rsid w:val="00A80498"/>
    <w:rsid w:val="00A83254"/>
    <w:rsid w:val="00A90C6C"/>
    <w:rsid w:val="00A96F71"/>
    <w:rsid w:val="00AA04FE"/>
    <w:rsid w:val="00AA4060"/>
    <w:rsid w:val="00AA4764"/>
    <w:rsid w:val="00AA5BFC"/>
    <w:rsid w:val="00AA5E28"/>
    <w:rsid w:val="00AB0633"/>
    <w:rsid w:val="00AB2B49"/>
    <w:rsid w:val="00AB3952"/>
    <w:rsid w:val="00AB3D65"/>
    <w:rsid w:val="00AB539C"/>
    <w:rsid w:val="00AB5468"/>
    <w:rsid w:val="00AB60B0"/>
    <w:rsid w:val="00AC15DD"/>
    <w:rsid w:val="00AC3407"/>
    <w:rsid w:val="00AC46BB"/>
    <w:rsid w:val="00AC7F0E"/>
    <w:rsid w:val="00AD4CC3"/>
    <w:rsid w:val="00AE1151"/>
    <w:rsid w:val="00AE479D"/>
    <w:rsid w:val="00AE4B80"/>
    <w:rsid w:val="00AE5295"/>
    <w:rsid w:val="00AF0C0F"/>
    <w:rsid w:val="00AF3216"/>
    <w:rsid w:val="00B00F7E"/>
    <w:rsid w:val="00B02B59"/>
    <w:rsid w:val="00B055EB"/>
    <w:rsid w:val="00B10740"/>
    <w:rsid w:val="00B11178"/>
    <w:rsid w:val="00B11DCB"/>
    <w:rsid w:val="00B11FFE"/>
    <w:rsid w:val="00B14352"/>
    <w:rsid w:val="00B144D0"/>
    <w:rsid w:val="00B14CFF"/>
    <w:rsid w:val="00B15EBB"/>
    <w:rsid w:val="00B165A8"/>
    <w:rsid w:val="00B17CEF"/>
    <w:rsid w:val="00B21170"/>
    <w:rsid w:val="00B2455B"/>
    <w:rsid w:val="00B249E9"/>
    <w:rsid w:val="00B24A09"/>
    <w:rsid w:val="00B2740C"/>
    <w:rsid w:val="00B30CCC"/>
    <w:rsid w:val="00B31022"/>
    <w:rsid w:val="00B329E1"/>
    <w:rsid w:val="00B352C4"/>
    <w:rsid w:val="00B36A16"/>
    <w:rsid w:val="00B410CC"/>
    <w:rsid w:val="00B41875"/>
    <w:rsid w:val="00B43ECC"/>
    <w:rsid w:val="00B4484B"/>
    <w:rsid w:val="00B448F6"/>
    <w:rsid w:val="00B44CF1"/>
    <w:rsid w:val="00B45E40"/>
    <w:rsid w:val="00B46D64"/>
    <w:rsid w:val="00B531C8"/>
    <w:rsid w:val="00B53B2F"/>
    <w:rsid w:val="00B54B60"/>
    <w:rsid w:val="00B608AC"/>
    <w:rsid w:val="00B6094C"/>
    <w:rsid w:val="00B60D2F"/>
    <w:rsid w:val="00B6740E"/>
    <w:rsid w:val="00B736CF"/>
    <w:rsid w:val="00B767EB"/>
    <w:rsid w:val="00B76A8B"/>
    <w:rsid w:val="00B81546"/>
    <w:rsid w:val="00B83524"/>
    <w:rsid w:val="00B83CB9"/>
    <w:rsid w:val="00B86923"/>
    <w:rsid w:val="00B86A11"/>
    <w:rsid w:val="00B871D9"/>
    <w:rsid w:val="00B922BD"/>
    <w:rsid w:val="00B92F35"/>
    <w:rsid w:val="00B93A50"/>
    <w:rsid w:val="00B9528F"/>
    <w:rsid w:val="00B96E62"/>
    <w:rsid w:val="00BA1756"/>
    <w:rsid w:val="00BA236B"/>
    <w:rsid w:val="00BA4D1F"/>
    <w:rsid w:val="00BA77A6"/>
    <w:rsid w:val="00BB07F9"/>
    <w:rsid w:val="00BB23BF"/>
    <w:rsid w:val="00BB596F"/>
    <w:rsid w:val="00BB607C"/>
    <w:rsid w:val="00BB7266"/>
    <w:rsid w:val="00BB72BF"/>
    <w:rsid w:val="00BC6A9E"/>
    <w:rsid w:val="00BD32BB"/>
    <w:rsid w:val="00BD3760"/>
    <w:rsid w:val="00BD6F67"/>
    <w:rsid w:val="00BD7697"/>
    <w:rsid w:val="00BE0DAF"/>
    <w:rsid w:val="00BE7D59"/>
    <w:rsid w:val="00BF0736"/>
    <w:rsid w:val="00BF4C2F"/>
    <w:rsid w:val="00BF6C13"/>
    <w:rsid w:val="00C00310"/>
    <w:rsid w:val="00C02607"/>
    <w:rsid w:val="00C03893"/>
    <w:rsid w:val="00C03C71"/>
    <w:rsid w:val="00C04779"/>
    <w:rsid w:val="00C10033"/>
    <w:rsid w:val="00C102A2"/>
    <w:rsid w:val="00C10673"/>
    <w:rsid w:val="00C14F97"/>
    <w:rsid w:val="00C15350"/>
    <w:rsid w:val="00C2184B"/>
    <w:rsid w:val="00C2211F"/>
    <w:rsid w:val="00C23524"/>
    <w:rsid w:val="00C246A3"/>
    <w:rsid w:val="00C30500"/>
    <w:rsid w:val="00C30EDC"/>
    <w:rsid w:val="00C31A78"/>
    <w:rsid w:val="00C31CC1"/>
    <w:rsid w:val="00C34B9D"/>
    <w:rsid w:val="00C37E32"/>
    <w:rsid w:val="00C41D3B"/>
    <w:rsid w:val="00C47DA7"/>
    <w:rsid w:val="00C532A0"/>
    <w:rsid w:val="00C55209"/>
    <w:rsid w:val="00C564D8"/>
    <w:rsid w:val="00C61654"/>
    <w:rsid w:val="00C657CF"/>
    <w:rsid w:val="00C66C7E"/>
    <w:rsid w:val="00C72075"/>
    <w:rsid w:val="00C7381C"/>
    <w:rsid w:val="00C76EEC"/>
    <w:rsid w:val="00C77C90"/>
    <w:rsid w:val="00C8058F"/>
    <w:rsid w:val="00C80735"/>
    <w:rsid w:val="00C81ABE"/>
    <w:rsid w:val="00C86D04"/>
    <w:rsid w:val="00C90E72"/>
    <w:rsid w:val="00C90F03"/>
    <w:rsid w:val="00C91010"/>
    <w:rsid w:val="00C94732"/>
    <w:rsid w:val="00CA688F"/>
    <w:rsid w:val="00CA6C11"/>
    <w:rsid w:val="00CB0545"/>
    <w:rsid w:val="00CB0EB9"/>
    <w:rsid w:val="00CB2D81"/>
    <w:rsid w:val="00CB4907"/>
    <w:rsid w:val="00CB509D"/>
    <w:rsid w:val="00CC037D"/>
    <w:rsid w:val="00CC61A4"/>
    <w:rsid w:val="00CC73EE"/>
    <w:rsid w:val="00CC7513"/>
    <w:rsid w:val="00CD15DB"/>
    <w:rsid w:val="00CD2806"/>
    <w:rsid w:val="00CD3310"/>
    <w:rsid w:val="00CD50ED"/>
    <w:rsid w:val="00CD54FB"/>
    <w:rsid w:val="00CD7950"/>
    <w:rsid w:val="00CE274D"/>
    <w:rsid w:val="00CF56D9"/>
    <w:rsid w:val="00D05E2C"/>
    <w:rsid w:val="00D10E9E"/>
    <w:rsid w:val="00D13078"/>
    <w:rsid w:val="00D21672"/>
    <w:rsid w:val="00D2196F"/>
    <w:rsid w:val="00D221ED"/>
    <w:rsid w:val="00D224A9"/>
    <w:rsid w:val="00D247F6"/>
    <w:rsid w:val="00D339D7"/>
    <w:rsid w:val="00D4015C"/>
    <w:rsid w:val="00D40BB8"/>
    <w:rsid w:val="00D52C40"/>
    <w:rsid w:val="00D534B5"/>
    <w:rsid w:val="00D53D08"/>
    <w:rsid w:val="00D54DA6"/>
    <w:rsid w:val="00D63E9D"/>
    <w:rsid w:val="00D6505A"/>
    <w:rsid w:val="00D6507C"/>
    <w:rsid w:val="00D65E31"/>
    <w:rsid w:val="00D66E6C"/>
    <w:rsid w:val="00D70493"/>
    <w:rsid w:val="00D7207F"/>
    <w:rsid w:val="00D73F0F"/>
    <w:rsid w:val="00D74289"/>
    <w:rsid w:val="00D773C9"/>
    <w:rsid w:val="00D77A5D"/>
    <w:rsid w:val="00D812BD"/>
    <w:rsid w:val="00D81408"/>
    <w:rsid w:val="00D825BB"/>
    <w:rsid w:val="00D8458E"/>
    <w:rsid w:val="00D87395"/>
    <w:rsid w:val="00D901EE"/>
    <w:rsid w:val="00D90677"/>
    <w:rsid w:val="00D9085F"/>
    <w:rsid w:val="00DA010C"/>
    <w:rsid w:val="00DA29F3"/>
    <w:rsid w:val="00DA2CAB"/>
    <w:rsid w:val="00DA3505"/>
    <w:rsid w:val="00DA5DE5"/>
    <w:rsid w:val="00DA78DF"/>
    <w:rsid w:val="00DB2022"/>
    <w:rsid w:val="00DC1163"/>
    <w:rsid w:val="00DC197B"/>
    <w:rsid w:val="00DC41F6"/>
    <w:rsid w:val="00DC6F5A"/>
    <w:rsid w:val="00DD104C"/>
    <w:rsid w:val="00DD142A"/>
    <w:rsid w:val="00DD59BE"/>
    <w:rsid w:val="00DD7246"/>
    <w:rsid w:val="00DD773E"/>
    <w:rsid w:val="00DE1047"/>
    <w:rsid w:val="00DE13C1"/>
    <w:rsid w:val="00DE17EC"/>
    <w:rsid w:val="00DE224A"/>
    <w:rsid w:val="00DE300A"/>
    <w:rsid w:val="00DE4B2C"/>
    <w:rsid w:val="00DE56B8"/>
    <w:rsid w:val="00DE6A98"/>
    <w:rsid w:val="00DE6EA6"/>
    <w:rsid w:val="00DE6F7A"/>
    <w:rsid w:val="00DE7E48"/>
    <w:rsid w:val="00DF05EC"/>
    <w:rsid w:val="00DF0918"/>
    <w:rsid w:val="00DF41DE"/>
    <w:rsid w:val="00DF4472"/>
    <w:rsid w:val="00DF64A4"/>
    <w:rsid w:val="00DF6558"/>
    <w:rsid w:val="00DF72F9"/>
    <w:rsid w:val="00E05566"/>
    <w:rsid w:val="00E05E24"/>
    <w:rsid w:val="00E0661A"/>
    <w:rsid w:val="00E07370"/>
    <w:rsid w:val="00E1543B"/>
    <w:rsid w:val="00E200C8"/>
    <w:rsid w:val="00E22405"/>
    <w:rsid w:val="00E30F68"/>
    <w:rsid w:val="00E318FF"/>
    <w:rsid w:val="00E35D5B"/>
    <w:rsid w:val="00E37C0B"/>
    <w:rsid w:val="00E40664"/>
    <w:rsid w:val="00E40F3E"/>
    <w:rsid w:val="00E41354"/>
    <w:rsid w:val="00E56987"/>
    <w:rsid w:val="00E57B14"/>
    <w:rsid w:val="00E60402"/>
    <w:rsid w:val="00E6066C"/>
    <w:rsid w:val="00E6277E"/>
    <w:rsid w:val="00E663C2"/>
    <w:rsid w:val="00E745B3"/>
    <w:rsid w:val="00E7720E"/>
    <w:rsid w:val="00E82975"/>
    <w:rsid w:val="00E841C3"/>
    <w:rsid w:val="00E87CDE"/>
    <w:rsid w:val="00E9083E"/>
    <w:rsid w:val="00E92C6A"/>
    <w:rsid w:val="00E932E7"/>
    <w:rsid w:val="00E93CA0"/>
    <w:rsid w:val="00E97B17"/>
    <w:rsid w:val="00EA45DA"/>
    <w:rsid w:val="00EA5E3A"/>
    <w:rsid w:val="00EA5EEC"/>
    <w:rsid w:val="00EB201E"/>
    <w:rsid w:val="00EB4A81"/>
    <w:rsid w:val="00EB5EC0"/>
    <w:rsid w:val="00EB5FC5"/>
    <w:rsid w:val="00EB7396"/>
    <w:rsid w:val="00EC12BF"/>
    <w:rsid w:val="00EC1491"/>
    <w:rsid w:val="00EC204A"/>
    <w:rsid w:val="00EC2478"/>
    <w:rsid w:val="00EC25A7"/>
    <w:rsid w:val="00EC69E9"/>
    <w:rsid w:val="00ED09AF"/>
    <w:rsid w:val="00ED4537"/>
    <w:rsid w:val="00ED462B"/>
    <w:rsid w:val="00ED65AD"/>
    <w:rsid w:val="00EE130B"/>
    <w:rsid w:val="00EE15E3"/>
    <w:rsid w:val="00EE70B4"/>
    <w:rsid w:val="00EE7933"/>
    <w:rsid w:val="00EE79C4"/>
    <w:rsid w:val="00EE7C7F"/>
    <w:rsid w:val="00EF4956"/>
    <w:rsid w:val="00F03F75"/>
    <w:rsid w:val="00F060DF"/>
    <w:rsid w:val="00F06B16"/>
    <w:rsid w:val="00F10604"/>
    <w:rsid w:val="00F10A35"/>
    <w:rsid w:val="00F12A3A"/>
    <w:rsid w:val="00F12B76"/>
    <w:rsid w:val="00F15B2B"/>
    <w:rsid w:val="00F166DE"/>
    <w:rsid w:val="00F22817"/>
    <w:rsid w:val="00F258E3"/>
    <w:rsid w:val="00F30764"/>
    <w:rsid w:val="00F31EF5"/>
    <w:rsid w:val="00F3247D"/>
    <w:rsid w:val="00F338DD"/>
    <w:rsid w:val="00F33ED8"/>
    <w:rsid w:val="00F36A65"/>
    <w:rsid w:val="00F37BC8"/>
    <w:rsid w:val="00F45A8E"/>
    <w:rsid w:val="00F46304"/>
    <w:rsid w:val="00F46313"/>
    <w:rsid w:val="00F5181A"/>
    <w:rsid w:val="00F53D0A"/>
    <w:rsid w:val="00F54736"/>
    <w:rsid w:val="00F5583A"/>
    <w:rsid w:val="00F55C10"/>
    <w:rsid w:val="00F56027"/>
    <w:rsid w:val="00F568E3"/>
    <w:rsid w:val="00F57E1D"/>
    <w:rsid w:val="00F6025B"/>
    <w:rsid w:val="00F62AFB"/>
    <w:rsid w:val="00F62CEA"/>
    <w:rsid w:val="00F63EE8"/>
    <w:rsid w:val="00F6481E"/>
    <w:rsid w:val="00F64922"/>
    <w:rsid w:val="00F671EA"/>
    <w:rsid w:val="00F71C45"/>
    <w:rsid w:val="00F727EF"/>
    <w:rsid w:val="00F7333A"/>
    <w:rsid w:val="00F74932"/>
    <w:rsid w:val="00F74C7F"/>
    <w:rsid w:val="00F76CB5"/>
    <w:rsid w:val="00F773E7"/>
    <w:rsid w:val="00F77A9F"/>
    <w:rsid w:val="00F845BF"/>
    <w:rsid w:val="00F92BFB"/>
    <w:rsid w:val="00F94245"/>
    <w:rsid w:val="00F96CE5"/>
    <w:rsid w:val="00FA1911"/>
    <w:rsid w:val="00FA7392"/>
    <w:rsid w:val="00FB0C41"/>
    <w:rsid w:val="00FB43C1"/>
    <w:rsid w:val="00FB7C4A"/>
    <w:rsid w:val="00FC1114"/>
    <w:rsid w:val="00FC15B8"/>
    <w:rsid w:val="00FC3287"/>
    <w:rsid w:val="00FC34F4"/>
    <w:rsid w:val="00FC407D"/>
    <w:rsid w:val="00FC6C0E"/>
    <w:rsid w:val="00FC6F8A"/>
    <w:rsid w:val="00FD0D6C"/>
    <w:rsid w:val="00FD21D6"/>
    <w:rsid w:val="00FD2C7D"/>
    <w:rsid w:val="00FD453F"/>
    <w:rsid w:val="00FD5FAF"/>
    <w:rsid w:val="00FD6F0C"/>
    <w:rsid w:val="00FE07EA"/>
    <w:rsid w:val="00FE4292"/>
    <w:rsid w:val="00FE7F07"/>
    <w:rsid w:val="00FF0FA6"/>
    <w:rsid w:val="00FF16F9"/>
    <w:rsid w:val="00FF3547"/>
    <w:rsid w:val="00FF44B3"/>
    <w:rsid w:val="00FF6BDE"/>
    <w:rsid w:val="00FF7018"/>
    <w:rsid w:val="05910680"/>
    <w:rsid w:val="0BA408BD"/>
    <w:rsid w:val="11BE33AB"/>
    <w:rsid w:val="20386BD0"/>
    <w:rsid w:val="314F59F9"/>
    <w:rsid w:val="4E1E5E88"/>
    <w:rsid w:val="5B537553"/>
    <w:rsid w:val="5C374ABB"/>
    <w:rsid w:val="5EBC3C40"/>
    <w:rsid w:val="759E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918FF92"/>
  <w15:chartTrackingRefBased/>
  <w15:docId w15:val="{3453A6FD-6DE7-A748-83A6-806BEFE8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uiPriority w:val="99"/>
    <w:unhideWhenUsed/>
    <w:rPr>
      <w:color w:val="800080"/>
      <w:u w:val="single"/>
    </w:rPr>
  </w:style>
  <w:style w:type="character" w:styleId="a5">
    <w:name w:val="page number"/>
    <w:basedOn w:val="a0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Normal (Web)"/>
    <w:basedOn w:val="a"/>
    <w:uiPriority w:val="99"/>
    <w:unhideWhenUsed/>
    <w:rsid w:val="00746DF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Unresolved Mention"/>
    <w:basedOn w:val="a0"/>
    <w:uiPriority w:val="99"/>
    <w:semiHidden/>
    <w:unhideWhenUsed/>
    <w:rsid w:val="00746DFB"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qFormat/>
    <w:rsid w:val="005E4178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EE7933"/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E7933"/>
    <w:rPr>
      <w:rFonts w:ascii="宋体"/>
      <w:kern w:val="2"/>
      <w:sz w:val="18"/>
      <w:szCs w:val="18"/>
    </w:rPr>
  </w:style>
  <w:style w:type="paragraph" w:styleId="ad">
    <w:name w:val="Revision"/>
    <w:hidden/>
    <w:uiPriority w:val="99"/>
    <w:unhideWhenUsed/>
    <w:rsid w:val="005906C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4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3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1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5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5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9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6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7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blog.csdn.net/HuoYiHengYuan" TargetMode="External"/><Relationship Id="rId18" Type="http://schemas.openxmlformats.org/officeDocument/2006/relationships/hyperlink" Target="https://github.com/827652549/zzuli-physics-platform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github.com/827652549" TargetMode="External"/><Relationship Id="rId17" Type="http://schemas.openxmlformats.org/officeDocument/2006/relationships/hyperlink" Target="https://github.com/827652549/tiger-gam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XXXX@163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tel://183-XXXX-XXXX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827652549/CanvasStudy" TargetMode="External"/><Relationship Id="rId22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C3CB3F-9E92-A643-801F-4765C7207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410</Words>
  <Characters>2338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Company>banku</Company>
  <LinksUpToDate>false</LinksUpToDate>
  <CharactersWithSpaces>2743</CharactersWithSpaces>
  <SharedDoc>false</SharedDoc>
  <HLinks>
    <vt:vector size="24" baseType="variant">
      <vt:variant>
        <vt:i4>4390978</vt:i4>
      </vt:variant>
      <vt:variant>
        <vt:i4>9</vt:i4>
      </vt:variant>
      <vt:variant>
        <vt:i4>0</vt:i4>
      </vt:variant>
      <vt:variant>
        <vt:i4>5</vt:i4>
      </vt:variant>
      <vt:variant>
        <vt:lpwstr>https://827652549.github.io/CanvasStudy/</vt:lpwstr>
      </vt:variant>
      <vt:variant>
        <vt:lpwstr/>
      </vt:variant>
      <vt:variant>
        <vt:i4>7012477</vt:i4>
      </vt:variant>
      <vt:variant>
        <vt:i4>6</vt:i4>
      </vt:variant>
      <vt:variant>
        <vt:i4>0</vt:i4>
      </vt:variant>
      <vt:variant>
        <vt:i4>5</vt:i4>
      </vt:variant>
      <vt:variant>
        <vt:lpwstr>https://blog.csdn.net/HuoYiHengYuan</vt:lpwstr>
      </vt:variant>
      <vt:variant>
        <vt:lpwstr/>
      </vt:variant>
      <vt:variant>
        <vt:i4>4849738</vt:i4>
      </vt:variant>
      <vt:variant>
        <vt:i4>3</vt:i4>
      </vt:variant>
      <vt:variant>
        <vt:i4>0</vt:i4>
      </vt:variant>
      <vt:variant>
        <vt:i4>5</vt:i4>
      </vt:variant>
      <vt:variant>
        <vt:lpwstr>https://github.com/827652549</vt:lpwstr>
      </vt:variant>
      <vt:variant>
        <vt:lpwstr/>
      </vt:variant>
      <vt:variant>
        <vt:i4>179252495</vt:i4>
      </vt:variant>
      <vt:variant>
        <vt:i4>0</vt:i4>
      </vt:variant>
      <vt:variant>
        <vt:i4>0</vt:i4>
      </vt:variant>
      <vt:variant>
        <vt:i4>5</vt:i4>
      </vt:variant>
      <vt:variant>
        <vt:lpwstr>mailto:suyiheng2019@163.com?subject=简历回复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  历</dc:title>
  <dc:subject/>
  <dc:creator>bk</dc:creator>
  <cp:keywords/>
  <cp:lastModifiedBy>苏 一恒</cp:lastModifiedBy>
  <cp:revision>7</cp:revision>
  <cp:lastPrinted>2020-02-28T17:59:00Z</cp:lastPrinted>
  <dcterms:created xsi:type="dcterms:W3CDTF">2020-05-12T13:01:00Z</dcterms:created>
  <dcterms:modified xsi:type="dcterms:W3CDTF">2020-05-19T13:56:00Z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